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1"/>
        <w:gridCol w:w="1622"/>
        <w:gridCol w:w="1710"/>
        <w:gridCol w:w="449"/>
        <w:gridCol w:w="5878"/>
        <w:gridCol w:w="590"/>
      </w:tblGrid>
      <w:tr w:rsidR="00B04977" w:rsidRPr="004B4147" w14:paraId="74D01AFE" w14:textId="77777777" w:rsidTr="00972F56">
        <w:tc>
          <w:tcPr>
            <w:tcW w:w="2171" w:type="dxa"/>
            <w:gridSpan w:val="2"/>
          </w:tcPr>
          <w:p w14:paraId="6A28B887" w14:textId="77777777" w:rsidR="004B4147" w:rsidRPr="004B4147" w:rsidRDefault="004B4147" w:rsidP="004B4147">
            <w:pPr>
              <w:pStyle w:val="Logo"/>
            </w:pPr>
            <w:r w:rsidRPr="004B4147">
              <w:rPr>
                <w:noProof/>
              </w:rPr>
              <mc:AlternateContent>
                <mc:Choice Requires="wpg">
                  <w:drawing>
                    <wp:inline distT="0" distB="0" distL="0" distR="0" wp14:anchorId="4CC302C7" wp14:editId="704E6801">
                      <wp:extent cx="1200150" cy="772886"/>
                      <wp:effectExtent l="0" t="0" r="0" b="8255"/>
                      <wp:docPr id="130" name="Group 130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0150" cy="772886"/>
                                <a:chOff x="-47625" y="-19060"/>
                                <a:chExt cx="1200150" cy="764017"/>
                              </a:xfrm>
                            </wpg:grpSpPr>
                            <wps:wsp>
                              <wps:cNvPr id="5" name="TextBox 5">
                                <a:extLst>
                                  <a:ext uri="{FF2B5EF4-FFF2-40B4-BE49-F238E27FC236}">
                                    <a16:creationId xmlns:a16="http://schemas.microsoft.com/office/drawing/2014/main" id="{74653133-56CF-4FCA-A62A-18026AB24B64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-47625" y="-19060"/>
                                  <a:ext cx="590550" cy="7261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1751BFD2" w14:textId="77777777" w:rsidR="004B4147" w:rsidRDefault="00433C6C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k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6" name="TextBox 6">
                                <a:extLst>
                                  <a:ext uri="{FF2B5EF4-FFF2-40B4-BE49-F238E27FC236}">
                                    <a16:creationId xmlns:a16="http://schemas.microsoft.com/office/drawing/2014/main" id="{0C7C2B32-1751-4453-8883-FB1ECD5C3D11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618769" y="-9415"/>
                                  <a:ext cx="533756" cy="73378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658FDE1" w14:textId="77777777" w:rsidR="004B4147" w:rsidRDefault="00CE05B2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sdt>
                                      <w:sdtPr>
                                        <w:id w:val="-494802718"/>
                                        <w:placeholder>
                                          <w:docPart w:val="43FF06279A364B7C9CCDD2A088063BCC"/>
                                        </w:placeholder>
                                        <w:temporary/>
                                        <w:showingPlcHdr/>
                                        <w15:appearance w15:val="hidden"/>
                                      </w:sdtPr>
                                      <w:sdtEndPr/>
                                      <w:sdtContent>
                                        <w:r w:rsidR="004B4147">
                                          <w:t>K</w:t>
                                        </w:r>
                                      </w:sdtContent>
                                    </w:sdt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7" name="Straight Connector 7">
                                <a:extLst>
                                  <a:ext uri="{FF2B5EF4-FFF2-40B4-BE49-F238E27FC236}">
                                    <a16:creationId xmlns:a16="http://schemas.microsoft.com/office/drawing/2014/main" id="{D85ADDF0-DBA3-4D60-9C79-3462B882FEEB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rot="900000">
                                  <a:off x="561494" y="89181"/>
                                  <a:ext cx="1" cy="655776"/>
                                </a:xfrm>
                                <a:prstGeom prst="line">
                                  <a:avLst/>
                                </a:prstGeom>
                                <a:ln w="25400" cap="rnd">
                                  <a:solidFill>
                                    <a:schemeClr val="accent4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CC302C7" id="Group 130" o:spid="_x0000_s1026" style="width:94.5pt;height:60.85pt;mso-position-horizontal-relative:char;mso-position-vertical-relative:line" coordorigin="-476,-190" coordsize="12001,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5" o:spid="_x0000_s1027" type="#_x0000_t202" style="position:absolute;left:-476;top:-190;width:5905;height:7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    <v:textbox inset="0,0,0,0">
                          <w:txbxContent>
                            <w:p w14:paraId="1751BFD2" w14:textId="77777777" w:rsidR="004B4147" w:rsidRDefault="00433C6C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k</w:t>
                              </w:r>
                            </w:p>
                          </w:txbxContent>
                        </v:textbox>
                      </v:shape>
                      <v:shape id="TextBox 6" o:spid="_x0000_s1028" type="#_x0000_t202" style="position:absolute;left:6187;top:-94;width:533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    <v:textbox inset="0,0,0,0">
                          <w:txbxContent>
                            <w:p w14:paraId="3658FDE1" w14:textId="77777777" w:rsidR="004B4147" w:rsidRDefault="00CE05B2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sdt>
                                <w:sdtPr>
                                  <w:id w:val="-494802718"/>
                                  <w:placeholder>
                                    <w:docPart w:val="43FF06279A364B7C9CCDD2A088063BCC"/>
                                  </w:placeholder>
                                  <w:temporary/>
                                  <w:showingPlcHdr/>
                                  <w15:appearance w15:val="hidden"/>
                                </w:sdtPr>
                                <w:sdtEndPr/>
                                <w:sdtContent>
                                  <w:r w:rsidR="004B4147">
                                    <w:t>K</w:t>
                                  </w:r>
                                </w:sdtContent>
                              </w:sdt>
                            </w:p>
                          </w:txbxContent>
                        </v:textbox>
                      </v:shape>
                      <v:line id="Straight Connector 7" o:spid="_x0000_s1029" style="position:absolute;rotation:15;visibility:visible;mso-wrap-style:square" from="5614,891" to="5614,7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" strokecolor="#abe1c1 [2887]" strokeweight="2pt">
                        <v:stroke joinstyle="miter" endcap="round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19" w:type="dxa"/>
            <w:gridSpan w:val="4"/>
          </w:tcPr>
          <w:p w14:paraId="373BF1E7" w14:textId="77777777" w:rsidR="004B4147" w:rsidRDefault="00433C6C" w:rsidP="004B4147">
            <w:pPr>
              <w:pStyle w:val="Title"/>
            </w:pPr>
            <w:r>
              <w:t>Kevin</w:t>
            </w:r>
          </w:p>
          <w:p w14:paraId="11BC031D" w14:textId="77777777" w:rsidR="004B4147" w:rsidRPr="004B4147" w:rsidRDefault="00433C6C" w:rsidP="00A21AF8">
            <w:pPr>
              <w:pStyle w:val="Subtitle"/>
            </w:pPr>
            <w:r>
              <w:t>Kim</w:t>
            </w:r>
          </w:p>
        </w:tc>
      </w:tr>
      <w:tr w:rsidR="00B04977" w:rsidRPr="004B4147" w14:paraId="582E9CE8" w14:textId="77777777" w:rsidTr="00972F56">
        <w:trPr>
          <w:trHeight w:val="418"/>
        </w:trPr>
        <w:tc>
          <w:tcPr>
            <w:tcW w:w="2171" w:type="dxa"/>
            <w:gridSpan w:val="2"/>
          </w:tcPr>
          <w:p w14:paraId="6EA86999" w14:textId="77777777" w:rsidR="00A21AF8" w:rsidRPr="004B4147" w:rsidRDefault="00A21AF8" w:rsidP="000161E1"/>
        </w:tc>
        <w:tc>
          <w:tcPr>
            <w:tcW w:w="8619" w:type="dxa"/>
            <w:gridSpan w:val="4"/>
            <w:vAlign w:val="center"/>
          </w:tcPr>
          <w:p w14:paraId="4DE7FF01" w14:textId="77777777" w:rsidR="00A21AF8" w:rsidRPr="001F6067" w:rsidRDefault="00433C6C" w:rsidP="001F6067">
            <w:pPr>
              <w:pStyle w:val="Jobtitle"/>
              <w:rPr>
                <w:sz w:val="22"/>
                <w:szCs w:val="22"/>
              </w:rPr>
            </w:pPr>
            <w:r w:rsidRPr="001F6067">
              <w:rPr>
                <w:sz w:val="22"/>
                <w:szCs w:val="22"/>
              </w:rPr>
              <w:t>Software Developer</w:t>
            </w:r>
          </w:p>
        </w:tc>
      </w:tr>
      <w:tr w:rsidR="00B04977" w:rsidRPr="004B4147" w14:paraId="5D68BA95" w14:textId="77777777" w:rsidTr="00972F56">
        <w:trPr>
          <w:trHeight w:val="720"/>
        </w:trPr>
        <w:tc>
          <w:tcPr>
            <w:tcW w:w="2171" w:type="dxa"/>
            <w:gridSpan w:val="2"/>
          </w:tcPr>
          <w:p w14:paraId="0F465E6E" w14:textId="77777777" w:rsidR="007772B1" w:rsidRPr="004B4147" w:rsidRDefault="007772B1" w:rsidP="00A21AF8"/>
        </w:tc>
        <w:tc>
          <w:tcPr>
            <w:tcW w:w="8619" w:type="dxa"/>
            <w:gridSpan w:val="4"/>
          </w:tcPr>
          <w:p w14:paraId="19A155E4" w14:textId="77777777" w:rsidR="007772B1" w:rsidRDefault="007772B1" w:rsidP="00A21AF8">
            <w:pPr>
              <w:pStyle w:val="Jobtitle"/>
            </w:pPr>
          </w:p>
        </w:tc>
      </w:tr>
      <w:tr w:rsidR="001F2F43" w:rsidRPr="00997E86" w14:paraId="47ABE11C" w14:textId="77777777" w:rsidTr="00972F56">
        <w:tc>
          <w:tcPr>
            <w:tcW w:w="551" w:type="dxa"/>
          </w:tcPr>
          <w:p w14:paraId="15CACD29" w14:textId="77777777" w:rsidR="00433C6C" w:rsidRPr="00997E86" w:rsidRDefault="00433C6C" w:rsidP="00433C6C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AF8D4CB" wp14:editId="07082EEA">
                      <wp:extent cx="213066" cy="213066"/>
                      <wp:effectExtent l="0" t="0" r="0" b="0"/>
                      <wp:docPr id="131" name="Group 131" descr="Icon 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18F690" id="Group 131" o:spid="_x0000_s1026" alt="Icon Phone" style="width:16.8pt;height:16.8pt;mso-position-horizontal-relative:char;mso-position-vertical-relative:line" coordorigin="5158,21295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">
                      <v:rect id="Rectangle 132" o:spid="_x0000_s1027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">
                        <v:imagedata r:id="rId13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28" w:type="dxa"/>
            <w:gridSpan w:val="2"/>
          </w:tcPr>
          <w:p w14:paraId="202D4802" w14:textId="77777777" w:rsidR="00433C6C" w:rsidRPr="00B03ED5" w:rsidRDefault="00433C6C" w:rsidP="00433C6C">
            <w:pPr>
              <w:pStyle w:val="Contact"/>
            </w:pPr>
            <w:r>
              <w:t>647-992-9489</w:t>
            </w:r>
          </w:p>
        </w:tc>
        <w:tc>
          <w:tcPr>
            <w:tcW w:w="449" w:type="dxa"/>
          </w:tcPr>
          <w:p w14:paraId="04302B5A" w14:textId="77777777" w:rsidR="00433C6C" w:rsidRPr="00997E86" w:rsidRDefault="00433C6C" w:rsidP="00433C6C"/>
        </w:tc>
        <w:tc>
          <w:tcPr>
            <w:tcW w:w="6462" w:type="dxa"/>
            <w:gridSpan w:val="2"/>
            <w:vMerge w:val="restart"/>
          </w:tcPr>
          <w:p w14:paraId="46FBDF21" w14:textId="77777777" w:rsidR="00433C6C" w:rsidRPr="001F6067" w:rsidRDefault="00433C6C" w:rsidP="00433C6C">
            <w:pPr>
              <w:pStyle w:val="Heading1"/>
              <w:outlineLvl w:val="0"/>
              <w:rPr>
                <w:sz w:val="36"/>
                <w:szCs w:val="36"/>
              </w:rPr>
            </w:pPr>
            <w:r w:rsidRPr="001F6067">
              <w:rPr>
                <w:sz w:val="36"/>
                <w:szCs w:val="36"/>
              </w:rPr>
              <w:t>About</w:t>
            </w:r>
          </w:p>
        </w:tc>
      </w:tr>
      <w:tr w:rsidR="001F2F43" w:rsidRPr="00997E86" w14:paraId="4CDDFB6F" w14:textId="77777777" w:rsidTr="00972F56">
        <w:tc>
          <w:tcPr>
            <w:tcW w:w="551" w:type="dxa"/>
          </w:tcPr>
          <w:p w14:paraId="27E7CD22" w14:textId="77777777" w:rsidR="00433C6C" w:rsidRPr="00621B5C" w:rsidRDefault="00433C6C" w:rsidP="00433C6C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5FFC7F34" wp14:editId="74A8D091">
                      <wp:extent cx="213066" cy="213066"/>
                      <wp:effectExtent l="0" t="0" r="0" b="0"/>
                      <wp:docPr id="137" name="Group 137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92E60D" id="Group 137" o:spid="_x0000_s1026" alt="Icon Email" style="width:16.8pt;height:16.8pt;mso-position-horizontal-relative:char;mso-position-vertical-relative:line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">
                      <v:rect id="Rectangle 138" o:spid="_x0000_s1027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">
                        <v:imagedata r:id="rId16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28" w:type="dxa"/>
            <w:gridSpan w:val="2"/>
          </w:tcPr>
          <w:p w14:paraId="02B562A7" w14:textId="77777777" w:rsidR="00433C6C" w:rsidRPr="00B03ED5" w:rsidRDefault="00433C6C" w:rsidP="00433C6C">
            <w:pPr>
              <w:pStyle w:val="Contact"/>
            </w:pPr>
            <w:r>
              <w:t>K6yk08@gmail.com</w:t>
            </w:r>
          </w:p>
        </w:tc>
        <w:tc>
          <w:tcPr>
            <w:tcW w:w="449" w:type="dxa"/>
          </w:tcPr>
          <w:p w14:paraId="03965738" w14:textId="77777777" w:rsidR="00433C6C" w:rsidRPr="00997E86" w:rsidRDefault="00433C6C" w:rsidP="00433C6C"/>
        </w:tc>
        <w:tc>
          <w:tcPr>
            <w:tcW w:w="6462" w:type="dxa"/>
            <w:gridSpan w:val="2"/>
            <w:vMerge/>
          </w:tcPr>
          <w:p w14:paraId="399CBBD0" w14:textId="77777777" w:rsidR="00433C6C" w:rsidRPr="00997E86" w:rsidRDefault="00433C6C" w:rsidP="00433C6C"/>
        </w:tc>
        <w:bookmarkStart w:id="0" w:name="_GoBack"/>
        <w:bookmarkEnd w:id="0"/>
      </w:tr>
      <w:tr w:rsidR="00B04977" w:rsidRPr="00CD2FD2" w14:paraId="7BF883EA" w14:textId="77777777" w:rsidTr="00972F56">
        <w:trPr>
          <w:trHeight w:val="432"/>
        </w:trPr>
        <w:tc>
          <w:tcPr>
            <w:tcW w:w="551" w:type="dxa"/>
          </w:tcPr>
          <w:p w14:paraId="7B03BCEB" w14:textId="77777777" w:rsidR="00433C6C" w:rsidRPr="00621B5C" w:rsidRDefault="00433C6C" w:rsidP="00433C6C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0B565359" wp14:editId="09C83CCD">
                      <wp:extent cx="213066" cy="213066"/>
                      <wp:effectExtent l="0" t="0" r="0" b="0"/>
                      <wp:docPr id="140" name="Group 140" descr="Icon Loca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7CCF60" id="Group 140" o:spid="_x0000_s1026" alt="Icon Location" style="width:16.8pt;height:16.8pt;mso-position-horizontal-relative:char;mso-position-vertical-relative:line" coordorigin="5158,26764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">
                      <v:rect id="Rectangle 141" o:spid="_x0000_s1027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">
                        <v:imagedata r:id="rId19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28" w:type="dxa"/>
            <w:gridSpan w:val="2"/>
          </w:tcPr>
          <w:p w14:paraId="59737D47" w14:textId="7B4741CC" w:rsidR="00433C6C" w:rsidRPr="00B03ED5" w:rsidRDefault="00433C6C" w:rsidP="00433C6C">
            <w:pPr>
              <w:pStyle w:val="Contact"/>
            </w:pPr>
            <w:r>
              <w:t>Mississauga, ON</w:t>
            </w:r>
          </w:p>
        </w:tc>
        <w:tc>
          <w:tcPr>
            <w:tcW w:w="449" w:type="dxa"/>
          </w:tcPr>
          <w:p w14:paraId="3E99FB03" w14:textId="77777777" w:rsidR="00433C6C" w:rsidRPr="00997E86" w:rsidRDefault="00433C6C" w:rsidP="00433C6C"/>
        </w:tc>
        <w:tc>
          <w:tcPr>
            <w:tcW w:w="5873" w:type="dxa"/>
            <w:vMerge w:val="restart"/>
          </w:tcPr>
          <w:p w14:paraId="343F8359" w14:textId="77777777" w:rsidR="00433C6C" w:rsidRPr="00997E86" w:rsidRDefault="00433C6C" w:rsidP="00433C6C">
            <w:pPr>
              <w:pStyle w:val="Introduction"/>
            </w:pPr>
            <w:r>
              <w:t>2020 Graduate seeking a Software Developer position in a fast-growing organization to utilize expertise in software development and testing, as well as deployment and support.</w:t>
            </w:r>
          </w:p>
        </w:tc>
        <w:tc>
          <w:tcPr>
            <w:tcW w:w="589" w:type="dxa"/>
            <w:vMerge w:val="restart"/>
          </w:tcPr>
          <w:p w14:paraId="039EBE55" w14:textId="77777777" w:rsidR="00433C6C" w:rsidRPr="00CD2FD2" w:rsidRDefault="00433C6C" w:rsidP="00433C6C">
            <w:pPr>
              <w:rPr>
                <w:lang w:val="it-IT"/>
              </w:rPr>
            </w:pPr>
          </w:p>
        </w:tc>
      </w:tr>
      <w:tr w:rsidR="00B04977" w:rsidRPr="00997E86" w14:paraId="34D43A76" w14:textId="77777777" w:rsidTr="00972F56">
        <w:tc>
          <w:tcPr>
            <w:tcW w:w="551" w:type="dxa"/>
          </w:tcPr>
          <w:p w14:paraId="07E99B54" w14:textId="77777777" w:rsidR="00433C6C" w:rsidRPr="00621B5C" w:rsidRDefault="00433C6C" w:rsidP="00433C6C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61D1322D" wp14:editId="317EE0E9">
                      <wp:extent cx="213066" cy="213066"/>
                      <wp:effectExtent l="0" t="0" r="0" b="0"/>
                      <wp:docPr id="143" name="Group 143" descr="Icon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93EBBF" id="Group 143" o:spid="_x0000_s1026" alt="Icon LinkedIn" style="width:16.8pt;height:16.8pt;mso-position-horizontal-relative:char;mso-position-vertical-relative:line" coordorigin="5158,2949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">
                      <v:rect id="Rectangle 144" o:spid="_x0000_s1027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" fillcolor="#1d3251 [3204]" stroked="f" strokeweight="1pt">
                        <o:lock v:ext="edit" aspectratio="t"/>
                      </v:rect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">
                        <v:imagedata r:id="rId22" o:title="Call cen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28" w:type="dxa"/>
            <w:gridSpan w:val="2"/>
          </w:tcPr>
          <w:p w14:paraId="27F8879C" w14:textId="77777777" w:rsidR="00433C6C" w:rsidRPr="00B03ED5" w:rsidRDefault="00433C6C" w:rsidP="00433C6C">
            <w:pPr>
              <w:pStyle w:val="Contact"/>
            </w:pPr>
            <w:r w:rsidRPr="00AF2731">
              <w:rPr>
                <w:rFonts w:hAnsi="Rockwell"/>
                <w:noProof/>
                <w:color w:val="1D3251" w:themeColor="accent1"/>
                <w:kern w:val="24"/>
              </w:rPr>
              <w:t>www.linkedin.com/in/kevin-kim-537281a1/</w:t>
            </w:r>
          </w:p>
        </w:tc>
        <w:tc>
          <w:tcPr>
            <w:tcW w:w="449" w:type="dxa"/>
          </w:tcPr>
          <w:p w14:paraId="047737F4" w14:textId="77777777" w:rsidR="00433C6C" w:rsidRPr="00997E86" w:rsidRDefault="00433C6C" w:rsidP="00433C6C"/>
        </w:tc>
        <w:tc>
          <w:tcPr>
            <w:tcW w:w="5873" w:type="dxa"/>
            <w:vMerge/>
          </w:tcPr>
          <w:p w14:paraId="6CAA3BAB" w14:textId="77777777" w:rsidR="00433C6C" w:rsidRPr="00997E86" w:rsidRDefault="00433C6C" w:rsidP="00433C6C"/>
        </w:tc>
        <w:tc>
          <w:tcPr>
            <w:tcW w:w="589" w:type="dxa"/>
            <w:vMerge/>
          </w:tcPr>
          <w:p w14:paraId="59BFF985" w14:textId="77777777" w:rsidR="00433C6C" w:rsidRPr="00997E86" w:rsidRDefault="00433C6C" w:rsidP="00433C6C"/>
        </w:tc>
      </w:tr>
      <w:tr w:rsidR="00B04977" w:rsidRPr="00997E86" w14:paraId="1D1D5B77" w14:textId="77777777" w:rsidTr="00972F56">
        <w:tc>
          <w:tcPr>
            <w:tcW w:w="551" w:type="dxa"/>
          </w:tcPr>
          <w:p w14:paraId="4CD37DDC" w14:textId="77777777" w:rsidR="00433C6C" w:rsidRPr="00621B5C" w:rsidRDefault="00433C6C" w:rsidP="00433C6C">
            <w:pPr>
              <w:pStyle w:val="Contact"/>
            </w:pPr>
          </w:p>
        </w:tc>
        <w:tc>
          <w:tcPr>
            <w:tcW w:w="3328" w:type="dxa"/>
            <w:gridSpan w:val="2"/>
          </w:tcPr>
          <w:p w14:paraId="68903537" w14:textId="77777777" w:rsidR="00433C6C" w:rsidRPr="00B03ED5" w:rsidRDefault="00433C6C" w:rsidP="00433C6C">
            <w:pPr>
              <w:pStyle w:val="Contact"/>
            </w:pPr>
          </w:p>
        </w:tc>
        <w:tc>
          <w:tcPr>
            <w:tcW w:w="449" w:type="dxa"/>
          </w:tcPr>
          <w:p w14:paraId="7F566614" w14:textId="77777777" w:rsidR="00433C6C" w:rsidRPr="00997E86" w:rsidRDefault="00433C6C" w:rsidP="00433C6C"/>
        </w:tc>
        <w:tc>
          <w:tcPr>
            <w:tcW w:w="5873" w:type="dxa"/>
            <w:vMerge/>
          </w:tcPr>
          <w:p w14:paraId="30970B12" w14:textId="77777777" w:rsidR="00433C6C" w:rsidRPr="00997E86" w:rsidRDefault="00433C6C" w:rsidP="00433C6C"/>
        </w:tc>
        <w:tc>
          <w:tcPr>
            <w:tcW w:w="589" w:type="dxa"/>
            <w:vMerge/>
          </w:tcPr>
          <w:p w14:paraId="2D908A7B" w14:textId="77777777" w:rsidR="00433C6C" w:rsidRPr="00997E86" w:rsidRDefault="00433C6C" w:rsidP="00433C6C"/>
        </w:tc>
      </w:tr>
      <w:tr w:rsidR="00B04977" w:rsidRPr="00997E86" w14:paraId="54D8DA2D" w14:textId="77777777" w:rsidTr="00972F56">
        <w:tc>
          <w:tcPr>
            <w:tcW w:w="551" w:type="dxa"/>
          </w:tcPr>
          <w:p w14:paraId="0A4AA25A" w14:textId="77777777" w:rsidR="00433C6C" w:rsidRPr="00621B5C" w:rsidRDefault="00433C6C" w:rsidP="00433C6C">
            <w:pPr>
              <w:pStyle w:val="Contact"/>
            </w:pPr>
          </w:p>
        </w:tc>
        <w:tc>
          <w:tcPr>
            <w:tcW w:w="3328" w:type="dxa"/>
            <w:gridSpan w:val="2"/>
          </w:tcPr>
          <w:p w14:paraId="6C42FA0F" w14:textId="77777777" w:rsidR="00433C6C" w:rsidRPr="00B03ED5" w:rsidRDefault="00433C6C" w:rsidP="00433C6C">
            <w:pPr>
              <w:pStyle w:val="Contact"/>
            </w:pPr>
          </w:p>
        </w:tc>
        <w:tc>
          <w:tcPr>
            <w:tcW w:w="449" w:type="dxa"/>
          </w:tcPr>
          <w:p w14:paraId="60800776" w14:textId="77777777" w:rsidR="00433C6C" w:rsidRPr="00997E86" w:rsidRDefault="00433C6C" w:rsidP="00433C6C"/>
        </w:tc>
        <w:tc>
          <w:tcPr>
            <w:tcW w:w="5873" w:type="dxa"/>
            <w:vMerge/>
          </w:tcPr>
          <w:p w14:paraId="2AAB1701" w14:textId="77777777" w:rsidR="00433C6C" w:rsidRPr="00997E86" w:rsidRDefault="00433C6C" w:rsidP="00433C6C"/>
        </w:tc>
        <w:tc>
          <w:tcPr>
            <w:tcW w:w="589" w:type="dxa"/>
            <w:vMerge/>
          </w:tcPr>
          <w:p w14:paraId="009E52BD" w14:textId="77777777" w:rsidR="00433C6C" w:rsidRPr="00997E86" w:rsidRDefault="00433C6C" w:rsidP="00433C6C"/>
        </w:tc>
      </w:tr>
      <w:tr w:rsidR="00B04977" w:rsidRPr="00997E86" w14:paraId="5BDB4DE4" w14:textId="77777777" w:rsidTr="00972F56">
        <w:trPr>
          <w:trHeight w:val="86"/>
        </w:trPr>
        <w:tc>
          <w:tcPr>
            <w:tcW w:w="3879" w:type="dxa"/>
            <w:gridSpan w:val="3"/>
          </w:tcPr>
          <w:p w14:paraId="1E36CF10" w14:textId="77777777" w:rsidR="00433C6C" w:rsidRPr="00997E86" w:rsidRDefault="00433C6C" w:rsidP="00433C6C"/>
        </w:tc>
        <w:tc>
          <w:tcPr>
            <w:tcW w:w="449" w:type="dxa"/>
          </w:tcPr>
          <w:p w14:paraId="37B2482B" w14:textId="77777777" w:rsidR="00433C6C" w:rsidRPr="00997E86" w:rsidRDefault="00433C6C" w:rsidP="00433C6C"/>
        </w:tc>
        <w:tc>
          <w:tcPr>
            <w:tcW w:w="5873" w:type="dxa"/>
            <w:vMerge/>
          </w:tcPr>
          <w:p w14:paraId="4D876BAB" w14:textId="77777777" w:rsidR="00433C6C" w:rsidRPr="00997E86" w:rsidRDefault="00433C6C" w:rsidP="00433C6C"/>
        </w:tc>
        <w:tc>
          <w:tcPr>
            <w:tcW w:w="589" w:type="dxa"/>
            <w:vMerge/>
          </w:tcPr>
          <w:p w14:paraId="5F3A54FD" w14:textId="77777777" w:rsidR="00433C6C" w:rsidRPr="00997E86" w:rsidRDefault="00433C6C" w:rsidP="00433C6C"/>
        </w:tc>
      </w:tr>
      <w:tr w:rsidR="00B04977" w:rsidRPr="00997E86" w14:paraId="25558FD3" w14:textId="77777777" w:rsidTr="00972F56">
        <w:trPr>
          <w:trHeight w:val="288"/>
        </w:trPr>
        <w:tc>
          <w:tcPr>
            <w:tcW w:w="3879" w:type="dxa"/>
            <w:gridSpan w:val="3"/>
          </w:tcPr>
          <w:p w14:paraId="074817D2" w14:textId="77777777" w:rsidR="00433C6C" w:rsidRPr="00997E86" w:rsidRDefault="00433C6C" w:rsidP="00433C6C"/>
        </w:tc>
        <w:tc>
          <w:tcPr>
            <w:tcW w:w="449" w:type="dxa"/>
          </w:tcPr>
          <w:p w14:paraId="73C68DA8" w14:textId="77777777" w:rsidR="00433C6C" w:rsidRPr="00997E86" w:rsidRDefault="00433C6C" w:rsidP="00433C6C"/>
        </w:tc>
        <w:tc>
          <w:tcPr>
            <w:tcW w:w="5873" w:type="dxa"/>
          </w:tcPr>
          <w:p w14:paraId="233552FB" w14:textId="77777777" w:rsidR="00433C6C" w:rsidRPr="00997E86" w:rsidRDefault="00433C6C" w:rsidP="00433C6C"/>
        </w:tc>
        <w:tc>
          <w:tcPr>
            <w:tcW w:w="589" w:type="dxa"/>
          </w:tcPr>
          <w:p w14:paraId="4FBD1EDB" w14:textId="77777777" w:rsidR="00433C6C" w:rsidRPr="00997E86" w:rsidRDefault="00433C6C" w:rsidP="00433C6C"/>
        </w:tc>
      </w:tr>
      <w:tr w:rsidR="001F2F43" w:rsidRPr="00997E86" w14:paraId="3BDC2551" w14:textId="77777777" w:rsidTr="00972F56">
        <w:tc>
          <w:tcPr>
            <w:tcW w:w="3879" w:type="dxa"/>
            <w:gridSpan w:val="3"/>
            <w:shd w:val="clear" w:color="auto" w:fill="FFFFFF" w:themeFill="background1"/>
          </w:tcPr>
          <w:sdt>
            <w:sdtPr>
              <w:id w:val="-2037806220"/>
              <w:placeholder>
                <w:docPart w:val="6713AECA3F1A480391865EC519D81909"/>
              </w:placeholder>
              <w:temporary/>
              <w:showingPlcHdr/>
              <w15:appearance w15:val="hidden"/>
            </w:sdtPr>
            <w:sdtEndPr/>
            <w:sdtContent>
              <w:p w14:paraId="5E7B6A71" w14:textId="77777777" w:rsidR="00433C6C" w:rsidRDefault="00433C6C" w:rsidP="00433C6C">
                <w:pPr>
                  <w:pStyle w:val="Heading1"/>
                  <w:outlineLvl w:val="0"/>
                </w:pPr>
                <w:r w:rsidRPr="001F6067">
                  <w:rPr>
                    <w:sz w:val="36"/>
                    <w:szCs w:val="36"/>
                  </w:rPr>
                  <w:t>Skills</w:t>
                </w:r>
              </w:p>
            </w:sdtContent>
          </w:sdt>
          <w:p w14:paraId="3FAF5442" w14:textId="645F20EE" w:rsidR="003336D6" w:rsidRDefault="003336D6" w:rsidP="003336D6"/>
          <w:p w14:paraId="307F4558" w14:textId="77777777" w:rsidR="002D2F6F" w:rsidRPr="003336D6" w:rsidRDefault="002D2F6F" w:rsidP="003336D6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26"/>
              <w:gridCol w:w="1827"/>
            </w:tblGrid>
            <w:tr w:rsidR="00B04977" w14:paraId="0D4AFB67" w14:textId="77777777" w:rsidTr="00B04977">
              <w:tc>
                <w:tcPr>
                  <w:tcW w:w="1826" w:type="dxa"/>
                  <w:vAlign w:val="center"/>
                </w:tcPr>
                <w:p w14:paraId="44402E56" w14:textId="77777777" w:rsidR="003336D6" w:rsidRPr="001F6067" w:rsidRDefault="003336D6" w:rsidP="00B04977">
                  <w:pPr>
                    <w:rPr>
                      <w:sz w:val="22"/>
                      <w:szCs w:val="22"/>
                    </w:rPr>
                  </w:pPr>
                  <w:r w:rsidRPr="001F6067">
                    <w:rPr>
                      <w:sz w:val="22"/>
                      <w:szCs w:val="22"/>
                    </w:rPr>
                    <w:t>Java</w:t>
                  </w:r>
                </w:p>
              </w:tc>
              <w:tc>
                <w:tcPr>
                  <w:tcW w:w="1827" w:type="dxa"/>
                  <w:vAlign w:val="center"/>
                </w:tcPr>
                <w:p w14:paraId="6D3E6238" w14:textId="77777777" w:rsidR="003336D6" w:rsidRDefault="00B04977" w:rsidP="00B04977">
                  <w:pPr>
                    <w:jc w:val="right"/>
                  </w:pPr>
                  <w:r>
                    <w:rPr>
                      <w:noProof/>
                    </w:rPr>
                    <w:drawing>
                      <wp:inline distT="0" distB="0" distL="0" distR="0" wp14:anchorId="6B870815" wp14:editId="364E0BBC">
                        <wp:extent cx="926760" cy="186055"/>
                        <wp:effectExtent l="0" t="0" r="6985" b="4445"/>
                        <wp:docPr id="134" name="Picture 1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02876" cy="2013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04977" w14:paraId="70A6D5B5" w14:textId="77777777" w:rsidTr="00B04977">
              <w:tc>
                <w:tcPr>
                  <w:tcW w:w="1826" w:type="dxa"/>
                  <w:vAlign w:val="center"/>
                </w:tcPr>
                <w:p w14:paraId="109B580B" w14:textId="77777777" w:rsidR="003336D6" w:rsidRPr="001F6067" w:rsidRDefault="00B04977" w:rsidP="00B04977">
                  <w:pPr>
                    <w:rPr>
                      <w:sz w:val="22"/>
                      <w:szCs w:val="22"/>
                    </w:rPr>
                  </w:pPr>
                  <w:r w:rsidRPr="001F6067">
                    <w:rPr>
                      <w:sz w:val="22"/>
                      <w:szCs w:val="22"/>
                    </w:rPr>
                    <w:t>Oracle SQL</w:t>
                  </w:r>
                </w:p>
              </w:tc>
              <w:tc>
                <w:tcPr>
                  <w:tcW w:w="1827" w:type="dxa"/>
                  <w:vAlign w:val="center"/>
                </w:tcPr>
                <w:p w14:paraId="328D4542" w14:textId="77777777" w:rsidR="003336D6" w:rsidRDefault="00B04977" w:rsidP="00B04977">
                  <w:pPr>
                    <w:jc w:val="right"/>
                  </w:pPr>
                  <w:r>
                    <w:rPr>
                      <w:noProof/>
                    </w:rPr>
                    <w:drawing>
                      <wp:inline distT="0" distB="0" distL="0" distR="0" wp14:anchorId="6B24F9BF" wp14:editId="048DF50C">
                        <wp:extent cx="926760" cy="186055"/>
                        <wp:effectExtent l="0" t="0" r="6985" b="4445"/>
                        <wp:docPr id="63" name="Picture 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02876" cy="2013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04977" w14:paraId="4CB82014" w14:textId="77777777" w:rsidTr="00B04977">
              <w:tc>
                <w:tcPr>
                  <w:tcW w:w="1826" w:type="dxa"/>
                  <w:vAlign w:val="center"/>
                </w:tcPr>
                <w:p w14:paraId="4B616DB3" w14:textId="77777777" w:rsidR="003336D6" w:rsidRPr="001F6067" w:rsidRDefault="00B04977" w:rsidP="00B04977">
                  <w:pPr>
                    <w:rPr>
                      <w:sz w:val="22"/>
                      <w:szCs w:val="22"/>
                    </w:rPr>
                  </w:pPr>
                  <w:r w:rsidRPr="001F6067">
                    <w:rPr>
                      <w:sz w:val="22"/>
                      <w:szCs w:val="22"/>
                    </w:rPr>
                    <w:t>MySQL</w:t>
                  </w:r>
                </w:p>
              </w:tc>
              <w:tc>
                <w:tcPr>
                  <w:tcW w:w="1827" w:type="dxa"/>
                  <w:vAlign w:val="center"/>
                </w:tcPr>
                <w:p w14:paraId="73BA4A0F" w14:textId="77777777" w:rsidR="003336D6" w:rsidRDefault="00B04977" w:rsidP="00B04977">
                  <w:pPr>
                    <w:jc w:val="right"/>
                  </w:pPr>
                  <w:r>
                    <w:rPr>
                      <w:noProof/>
                    </w:rPr>
                    <w:drawing>
                      <wp:inline distT="0" distB="0" distL="0" distR="0" wp14:anchorId="54FE8D1F" wp14:editId="4478CE34">
                        <wp:extent cx="938090" cy="189005"/>
                        <wp:effectExtent l="0" t="0" r="0" b="1905"/>
                        <wp:docPr id="50" name="Picture 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V="1">
                                  <a:off x="0" y="0"/>
                                  <a:ext cx="938090" cy="1890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04977" w14:paraId="57FF9B62" w14:textId="77777777" w:rsidTr="00B04977">
              <w:tc>
                <w:tcPr>
                  <w:tcW w:w="1826" w:type="dxa"/>
                  <w:vAlign w:val="center"/>
                </w:tcPr>
                <w:p w14:paraId="4EB37834" w14:textId="77777777" w:rsidR="003336D6" w:rsidRPr="001F6067" w:rsidRDefault="00B04977" w:rsidP="00B04977">
                  <w:pPr>
                    <w:rPr>
                      <w:sz w:val="22"/>
                      <w:szCs w:val="22"/>
                    </w:rPr>
                  </w:pPr>
                  <w:r w:rsidRPr="001F6067">
                    <w:rPr>
                      <w:sz w:val="22"/>
                      <w:szCs w:val="22"/>
                    </w:rPr>
                    <w:t>OOP</w:t>
                  </w:r>
                </w:p>
              </w:tc>
              <w:tc>
                <w:tcPr>
                  <w:tcW w:w="1827" w:type="dxa"/>
                  <w:vAlign w:val="center"/>
                </w:tcPr>
                <w:p w14:paraId="56175408" w14:textId="77777777" w:rsidR="003336D6" w:rsidRDefault="00B04977" w:rsidP="00B04977">
                  <w:pPr>
                    <w:jc w:val="right"/>
                  </w:pPr>
                  <w:r>
                    <w:rPr>
                      <w:noProof/>
                    </w:rPr>
                    <w:drawing>
                      <wp:inline distT="0" distB="0" distL="0" distR="0" wp14:anchorId="698B88F7" wp14:editId="29125109">
                        <wp:extent cx="938090" cy="189005"/>
                        <wp:effectExtent l="0" t="0" r="0" b="1905"/>
                        <wp:docPr id="54" name="Picture 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V="1">
                                  <a:off x="0" y="0"/>
                                  <a:ext cx="1071336" cy="2158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04977" w14:paraId="4D01C41F" w14:textId="77777777" w:rsidTr="00B04977">
              <w:tc>
                <w:tcPr>
                  <w:tcW w:w="1826" w:type="dxa"/>
                  <w:vAlign w:val="center"/>
                </w:tcPr>
                <w:p w14:paraId="03F8EEB3" w14:textId="77777777" w:rsidR="003336D6" w:rsidRPr="001F6067" w:rsidRDefault="00B04977" w:rsidP="00B04977">
                  <w:pPr>
                    <w:rPr>
                      <w:sz w:val="22"/>
                      <w:szCs w:val="22"/>
                    </w:rPr>
                  </w:pPr>
                  <w:r w:rsidRPr="001F6067">
                    <w:rPr>
                      <w:sz w:val="22"/>
                      <w:szCs w:val="22"/>
                    </w:rPr>
                    <w:t>Unity3D</w:t>
                  </w:r>
                </w:p>
              </w:tc>
              <w:tc>
                <w:tcPr>
                  <w:tcW w:w="1827" w:type="dxa"/>
                  <w:vAlign w:val="center"/>
                </w:tcPr>
                <w:p w14:paraId="7FE9F24F" w14:textId="77777777" w:rsidR="003336D6" w:rsidRDefault="00B04977" w:rsidP="00B04977">
                  <w:pPr>
                    <w:jc w:val="right"/>
                  </w:pPr>
                  <w:r>
                    <w:rPr>
                      <w:noProof/>
                    </w:rPr>
                    <w:drawing>
                      <wp:inline distT="0" distB="0" distL="0" distR="0" wp14:anchorId="3EBB8FED" wp14:editId="3C8D3FC7">
                        <wp:extent cx="938090" cy="189005"/>
                        <wp:effectExtent l="0" t="0" r="0" b="1905"/>
                        <wp:docPr id="55" name="Picture 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V="1">
                                  <a:off x="0" y="0"/>
                                  <a:ext cx="1071336" cy="2158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04977" w14:paraId="72ADC49C" w14:textId="77777777" w:rsidTr="00B04977">
              <w:tc>
                <w:tcPr>
                  <w:tcW w:w="1826" w:type="dxa"/>
                  <w:vAlign w:val="center"/>
                </w:tcPr>
                <w:p w14:paraId="57CDCA2D" w14:textId="77777777" w:rsidR="003336D6" w:rsidRPr="001F6067" w:rsidRDefault="00B04977" w:rsidP="00B04977">
                  <w:pPr>
                    <w:rPr>
                      <w:sz w:val="22"/>
                      <w:szCs w:val="22"/>
                    </w:rPr>
                  </w:pPr>
                  <w:r w:rsidRPr="001F6067">
                    <w:rPr>
                      <w:sz w:val="22"/>
                      <w:szCs w:val="22"/>
                    </w:rPr>
                    <w:t>JSON API</w:t>
                  </w:r>
                </w:p>
              </w:tc>
              <w:tc>
                <w:tcPr>
                  <w:tcW w:w="1827" w:type="dxa"/>
                  <w:vAlign w:val="center"/>
                </w:tcPr>
                <w:p w14:paraId="0CD2164A" w14:textId="77777777" w:rsidR="003336D6" w:rsidRDefault="00B04977" w:rsidP="00B04977">
                  <w:pPr>
                    <w:jc w:val="right"/>
                  </w:pPr>
                  <w:r>
                    <w:rPr>
                      <w:noProof/>
                    </w:rPr>
                    <w:drawing>
                      <wp:inline distT="0" distB="0" distL="0" distR="0" wp14:anchorId="11D4967A" wp14:editId="239D905A">
                        <wp:extent cx="938090" cy="189005"/>
                        <wp:effectExtent l="0" t="0" r="0" b="1905"/>
                        <wp:docPr id="56" name="Picture 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V="1">
                                  <a:off x="0" y="0"/>
                                  <a:ext cx="1071336" cy="2158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04977" w14:paraId="27065B43" w14:textId="77777777" w:rsidTr="00B04977">
              <w:tc>
                <w:tcPr>
                  <w:tcW w:w="1826" w:type="dxa"/>
                  <w:vAlign w:val="center"/>
                </w:tcPr>
                <w:p w14:paraId="0F5C8990" w14:textId="77777777" w:rsidR="00B04977" w:rsidRPr="001F6067" w:rsidRDefault="00B04977" w:rsidP="00B04977">
                  <w:pPr>
                    <w:rPr>
                      <w:sz w:val="22"/>
                      <w:szCs w:val="22"/>
                    </w:rPr>
                  </w:pPr>
                  <w:r w:rsidRPr="001F6067">
                    <w:rPr>
                      <w:sz w:val="22"/>
                      <w:szCs w:val="22"/>
                    </w:rPr>
                    <w:t>Linux</w:t>
                  </w:r>
                </w:p>
              </w:tc>
              <w:tc>
                <w:tcPr>
                  <w:tcW w:w="1827" w:type="dxa"/>
                  <w:vAlign w:val="center"/>
                </w:tcPr>
                <w:p w14:paraId="6C161A93" w14:textId="77777777" w:rsidR="00B04977" w:rsidRDefault="00B04977" w:rsidP="00B04977">
                  <w:pPr>
                    <w:jc w:val="right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EB791DA" wp14:editId="13634B23">
                        <wp:extent cx="938090" cy="189005"/>
                        <wp:effectExtent l="0" t="0" r="0" b="1905"/>
                        <wp:docPr id="61" name="Picture 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V="1">
                                  <a:off x="0" y="0"/>
                                  <a:ext cx="1071336" cy="2158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04977" w14:paraId="4BE1A54A" w14:textId="77777777" w:rsidTr="00B04977">
              <w:tc>
                <w:tcPr>
                  <w:tcW w:w="1826" w:type="dxa"/>
                  <w:vAlign w:val="center"/>
                </w:tcPr>
                <w:p w14:paraId="39E7D582" w14:textId="77777777" w:rsidR="00B04977" w:rsidRPr="001F6067" w:rsidRDefault="00B04977" w:rsidP="00B04977">
                  <w:pPr>
                    <w:rPr>
                      <w:sz w:val="22"/>
                      <w:szCs w:val="22"/>
                    </w:rPr>
                  </w:pPr>
                  <w:r w:rsidRPr="001F6067">
                    <w:rPr>
                      <w:sz w:val="22"/>
                      <w:szCs w:val="22"/>
                    </w:rPr>
                    <w:t>Swift</w:t>
                  </w:r>
                </w:p>
              </w:tc>
              <w:tc>
                <w:tcPr>
                  <w:tcW w:w="1827" w:type="dxa"/>
                  <w:vAlign w:val="center"/>
                </w:tcPr>
                <w:p w14:paraId="0DF6B099" w14:textId="77777777" w:rsidR="00B04977" w:rsidRDefault="00B04977" w:rsidP="00B04977">
                  <w:pPr>
                    <w:jc w:val="right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34649C4" wp14:editId="1A88CC0E">
                        <wp:extent cx="938090" cy="189005"/>
                        <wp:effectExtent l="0" t="0" r="0" b="1905"/>
                        <wp:docPr id="62" name="Picture 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V="1">
                                  <a:off x="0" y="0"/>
                                  <a:ext cx="1071336" cy="2158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04977" w14:paraId="48C25FA4" w14:textId="77777777" w:rsidTr="00B04977">
              <w:tc>
                <w:tcPr>
                  <w:tcW w:w="1826" w:type="dxa"/>
                  <w:vAlign w:val="center"/>
                </w:tcPr>
                <w:p w14:paraId="2A8EDB34" w14:textId="77777777" w:rsidR="00B04977" w:rsidRPr="001F6067" w:rsidRDefault="00B04977" w:rsidP="00B04977">
                  <w:pPr>
                    <w:rPr>
                      <w:sz w:val="22"/>
                      <w:szCs w:val="22"/>
                    </w:rPr>
                  </w:pPr>
                  <w:r w:rsidRPr="001F6067">
                    <w:rPr>
                      <w:sz w:val="22"/>
                      <w:szCs w:val="22"/>
                    </w:rPr>
                    <w:t>Git</w:t>
                  </w:r>
                </w:p>
              </w:tc>
              <w:tc>
                <w:tcPr>
                  <w:tcW w:w="1827" w:type="dxa"/>
                  <w:vAlign w:val="center"/>
                </w:tcPr>
                <w:p w14:paraId="457C3321" w14:textId="77777777" w:rsidR="00B04977" w:rsidRDefault="00B04977" w:rsidP="00B04977">
                  <w:pPr>
                    <w:jc w:val="right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D09057D" wp14:editId="2E243C11">
                        <wp:extent cx="940014" cy="189392"/>
                        <wp:effectExtent l="0" t="0" r="0" b="1270"/>
                        <wp:docPr id="53" name="Picture 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96679" cy="2008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04977" w14:paraId="7B640C69" w14:textId="77777777" w:rsidTr="00B04977">
              <w:tc>
                <w:tcPr>
                  <w:tcW w:w="1826" w:type="dxa"/>
                  <w:vAlign w:val="center"/>
                </w:tcPr>
                <w:p w14:paraId="63DBEA92" w14:textId="77777777" w:rsidR="00B04977" w:rsidRPr="001F6067" w:rsidRDefault="00B04977" w:rsidP="00B04977">
                  <w:pPr>
                    <w:rPr>
                      <w:sz w:val="22"/>
                      <w:szCs w:val="22"/>
                    </w:rPr>
                  </w:pPr>
                  <w:r w:rsidRPr="001F6067">
                    <w:rPr>
                      <w:sz w:val="22"/>
                      <w:szCs w:val="22"/>
                    </w:rPr>
                    <w:t>JavaScript</w:t>
                  </w:r>
                </w:p>
              </w:tc>
              <w:tc>
                <w:tcPr>
                  <w:tcW w:w="1827" w:type="dxa"/>
                  <w:vAlign w:val="center"/>
                </w:tcPr>
                <w:p w14:paraId="06C2D4A2" w14:textId="77777777" w:rsidR="00B04977" w:rsidRDefault="00B04977" w:rsidP="00B04977">
                  <w:pPr>
                    <w:jc w:val="right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F211FBC" wp14:editId="74CB34AD">
                        <wp:extent cx="926762" cy="186722"/>
                        <wp:effectExtent l="0" t="0" r="6985" b="3810"/>
                        <wp:docPr id="52" name="Picture 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01483" cy="20177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83D15E0" w14:textId="77777777" w:rsidR="003336D6" w:rsidRDefault="003336D6" w:rsidP="00433C6C"/>
          <w:p w14:paraId="6A7D046B" w14:textId="13385E09" w:rsidR="003336D6" w:rsidRDefault="003336D6" w:rsidP="00433C6C"/>
          <w:p w14:paraId="747C27E1" w14:textId="77777777" w:rsidR="002D2F6F" w:rsidRDefault="002D2F6F" w:rsidP="00433C6C"/>
          <w:sdt>
            <w:sdtPr>
              <w:id w:val="434569950"/>
              <w:placeholder>
                <w:docPart w:val="2EBBBE216BB34C82A019271B1E2AEB1E"/>
              </w:placeholder>
              <w:temporary/>
              <w:showingPlcHdr/>
              <w15:appearance w15:val="hidden"/>
            </w:sdtPr>
            <w:sdtEndPr/>
            <w:sdtContent>
              <w:p w14:paraId="591F791A" w14:textId="77777777" w:rsidR="00433C6C" w:rsidRDefault="00433C6C" w:rsidP="00433C6C">
                <w:pPr>
                  <w:pStyle w:val="Heading1"/>
                  <w:outlineLvl w:val="0"/>
                </w:pPr>
                <w:r w:rsidRPr="001F6067">
                  <w:rPr>
                    <w:sz w:val="36"/>
                    <w:szCs w:val="36"/>
                  </w:rPr>
                  <w:t>Education</w:t>
                </w:r>
              </w:p>
            </w:sdtContent>
          </w:sdt>
          <w:p w14:paraId="2775BA6E" w14:textId="52F24286" w:rsidR="00B04977" w:rsidRDefault="00B04977" w:rsidP="00B04977"/>
          <w:p w14:paraId="32EEEE4A" w14:textId="77777777" w:rsidR="002D2F6F" w:rsidRPr="00B04977" w:rsidRDefault="002D2F6F" w:rsidP="00B04977"/>
          <w:p w14:paraId="6A7DDB96" w14:textId="77777777" w:rsidR="00433C6C" w:rsidRPr="001F6067" w:rsidRDefault="00B04977" w:rsidP="00433C6C">
            <w:pPr>
              <w:pStyle w:val="Heading2"/>
              <w:outlineLvl w:val="1"/>
              <w:rPr>
                <w:sz w:val="24"/>
                <w:szCs w:val="24"/>
              </w:rPr>
            </w:pPr>
            <w:r w:rsidRPr="001F6067">
              <w:rPr>
                <w:sz w:val="24"/>
                <w:szCs w:val="24"/>
              </w:rPr>
              <w:t>Software Development</w:t>
            </w:r>
          </w:p>
          <w:p w14:paraId="795DEA39" w14:textId="77777777" w:rsidR="00433C6C" w:rsidRPr="001F6067" w:rsidRDefault="00B04977" w:rsidP="00433C6C">
            <w:pPr>
              <w:pStyle w:val="Heading4"/>
              <w:outlineLvl w:val="3"/>
              <w:rPr>
                <w:sz w:val="22"/>
                <w:szCs w:val="22"/>
              </w:rPr>
            </w:pPr>
            <w:r w:rsidRPr="001F6067">
              <w:rPr>
                <w:sz w:val="22"/>
                <w:szCs w:val="22"/>
              </w:rPr>
              <w:t>Sheridan College</w:t>
            </w:r>
          </w:p>
          <w:p w14:paraId="22EF79A8" w14:textId="77777777" w:rsidR="00433C6C" w:rsidRPr="001F6067" w:rsidRDefault="00B04977" w:rsidP="00433C6C">
            <w:pPr>
              <w:rPr>
                <w:sz w:val="22"/>
                <w:szCs w:val="22"/>
              </w:rPr>
            </w:pPr>
            <w:r w:rsidRPr="001F6067">
              <w:rPr>
                <w:sz w:val="22"/>
                <w:szCs w:val="22"/>
              </w:rPr>
              <w:t>2016-09 - Current</w:t>
            </w:r>
          </w:p>
          <w:p w14:paraId="581AD9B4" w14:textId="77777777" w:rsidR="00B04977" w:rsidRDefault="00B04977" w:rsidP="00433C6C">
            <w:pPr>
              <w:pStyle w:val="Heading2"/>
              <w:outlineLvl w:val="1"/>
            </w:pPr>
          </w:p>
          <w:p w14:paraId="191EA6A9" w14:textId="77777777" w:rsidR="00433C6C" w:rsidRPr="001F6067" w:rsidRDefault="00B04977" w:rsidP="00433C6C">
            <w:pPr>
              <w:pStyle w:val="Heading2"/>
              <w:outlineLvl w:val="1"/>
              <w:rPr>
                <w:sz w:val="24"/>
                <w:szCs w:val="24"/>
              </w:rPr>
            </w:pPr>
            <w:r w:rsidRPr="001F6067">
              <w:rPr>
                <w:sz w:val="24"/>
                <w:szCs w:val="24"/>
              </w:rPr>
              <w:t>Mathematics</w:t>
            </w:r>
          </w:p>
          <w:p w14:paraId="47EC53D2" w14:textId="77777777" w:rsidR="00433C6C" w:rsidRPr="001F6067" w:rsidRDefault="00B04977" w:rsidP="00433C6C">
            <w:pPr>
              <w:pStyle w:val="Heading4"/>
              <w:outlineLvl w:val="3"/>
              <w:rPr>
                <w:sz w:val="22"/>
                <w:szCs w:val="22"/>
              </w:rPr>
            </w:pPr>
            <w:r w:rsidRPr="001F6067">
              <w:rPr>
                <w:sz w:val="22"/>
                <w:szCs w:val="22"/>
              </w:rPr>
              <w:t>University of Toronto</w:t>
            </w:r>
          </w:p>
          <w:p w14:paraId="5058827E" w14:textId="77777777" w:rsidR="00433C6C" w:rsidRPr="00552F9B" w:rsidRDefault="00B04977" w:rsidP="00433C6C">
            <w:r w:rsidRPr="001F6067">
              <w:rPr>
                <w:sz w:val="22"/>
                <w:szCs w:val="22"/>
              </w:rPr>
              <w:t>2012-09 – 2014-04</w:t>
            </w:r>
          </w:p>
        </w:tc>
        <w:tc>
          <w:tcPr>
            <w:tcW w:w="449" w:type="dxa"/>
          </w:tcPr>
          <w:p w14:paraId="6E93087E" w14:textId="77777777" w:rsidR="00433C6C" w:rsidRPr="00997E86" w:rsidRDefault="00433C6C" w:rsidP="00433C6C">
            <w:pPr>
              <w:pStyle w:val="Heading1"/>
              <w:outlineLvl w:val="0"/>
            </w:pPr>
          </w:p>
        </w:tc>
        <w:tc>
          <w:tcPr>
            <w:tcW w:w="6462" w:type="dxa"/>
            <w:gridSpan w:val="2"/>
          </w:tcPr>
          <w:sdt>
            <w:sdtPr>
              <w:id w:val="864106690"/>
              <w:placeholder>
                <w:docPart w:val="1F79DBEB10304C5EB4CEC0AEE0866AF5"/>
              </w:placeholder>
              <w:temporary/>
              <w:showingPlcHdr/>
              <w15:appearance w15:val="hidden"/>
            </w:sdtPr>
            <w:sdtEndPr/>
            <w:sdtContent>
              <w:p w14:paraId="19B9B91F" w14:textId="77777777" w:rsidR="00433C6C" w:rsidRDefault="00433C6C" w:rsidP="00433C6C">
                <w:pPr>
                  <w:pStyle w:val="Heading1"/>
                  <w:outlineLvl w:val="0"/>
                </w:pPr>
                <w:r w:rsidRPr="001F6067">
                  <w:rPr>
                    <w:sz w:val="36"/>
                    <w:szCs w:val="36"/>
                  </w:rPr>
                  <w:t>Experience</w:t>
                </w:r>
              </w:p>
            </w:sdtContent>
          </w:sdt>
          <w:p w14:paraId="04FF8ABF" w14:textId="1D94169D" w:rsidR="00433C6C" w:rsidRDefault="00433C6C" w:rsidP="00433C6C"/>
          <w:p w14:paraId="5534501D" w14:textId="77777777" w:rsidR="002D2F6F" w:rsidRPr="00433C6C" w:rsidRDefault="002D2F6F" w:rsidP="00433C6C"/>
          <w:p w14:paraId="5A7A6281" w14:textId="77777777" w:rsidR="00433C6C" w:rsidRPr="001F6067" w:rsidRDefault="00433C6C" w:rsidP="00433C6C">
            <w:pPr>
              <w:pStyle w:val="Heading3"/>
              <w:outlineLvl w:val="2"/>
              <w:rPr>
                <w:sz w:val="26"/>
                <w:szCs w:val="26"/>
              </w:rPr>
            </w:pPr>
            <w:r w:rsidRPr="001F6067">
              <w:rPr>
                <w:sz w:val="26"/>
                <w:szCs w:val="26"/>
              </w:rPr>
              <w:t>Service Desk Analyst Co-op</w:t>
            </w:r>
          </w:p>
          <w:p w14:paraId="2421D3A5" w14:textId="77777777" w:rsidR="00433C6C" w:rsidRPr="001F6067" w:rsidRDefault="00433C6C" w:rsidP="00433C6C">
            <w:pPr>
              <w:pStyle w:val="Heading5"/>
              <w:outlineLvl w:val="4"/>
              <w:rPr>
                <w:sz w:val="22"/>
                <w:szCs w:val="22"/>
              </w:rPr>
            </w:pPr>
            <w:r w:rsidRPr="001F6067">
              <w:rPr>
                <w:sz w:val="22"/>
                <w:szCs w:val="22"/>
              </w:rPr>
              <w:t>Peel Region / Brampton, ON / 2019-05 – 2019-08</w:t>
            </w:r>
          </w:p>
          <w:p w14:paraId="40C1202E" w14:textId="77777777" w:rsidR="00433C6C" w:rsidRPr="00433C6C" w:rsidRDefault="00433C6C" w:rsidP="00433C6C"/>
          <w:p w14:paraId="4BFC6A3D" w14:textId="77777777" w:rsidR="00433C6C" w:rsidRPr="001F6067" w:rsidRDefault="00433C6C" w:rsidP="00433C6C">
            <w:pPr>
              <w:pStyle w:val="ListBullet"/>
              <w:rPr>
                <w:sz w:val="20"/>
                <w:szCs w:val="20"/>
              </w:rPr>
            </w:pPr>
            <w:r w:rsidRPr="001F6067">
              <w:rPr>
                <w:sz w:val="20"/>
                <w:szCs w:val="20"/>
              </w:rPr>
              <w:t>Perform System Admin functions &amp; escalate high priority problems to appropriate support groups.</w:t>
            </w:r>
          </w:p>
          <w:p w14:paraId="2D8484B9" w14:textId="77777777" w:rsidR="00433C6C" w:rsidRPr="001F6067" w:rsidRDefault="00433C6C" w:rsidP="00433C6C">
            <w:pPr>
              <w:pStyle w:val="ListBullet"/>
              <w:rPr>
                <w:sz w:val="20"/>
                <w:szCs w:val="20"/>
              </w:rPr>
            </w:pPr>
            <w:r w:rsidRPr="001F6067">
              <w:rPr>
                <w:sz w:val="20"/>
                <w:szCs w:val="20"/>
              </w:rPr>
              <w:t>Resolve general first level IT client issues and request over email &amp; phone.</w:t>
            </w:r>
          </w:p>
          <w:p w14:paraId="4FE46986" w14:textId="77777777" w:rsidR="00433C6C" w:rsidRPr="001F6067" w:rsidRDefault="00433C6C" w:rsidP="00433C6C">
            <w:pPr>
              <w:pStyle w:val="ListBullet"/>
              <w:rPr>
                <w:sz w:val="20"/>
                <w:szCs w:val="20"/>
              </w:rPr>
            </w:pPr>
            <w:r w:rsidRPr="001F6067">
              <w:rPr>
                <w:sz w:val="20"/>
                <w:szCs w:val="20"/>
              </w:rPr>
              <w:t>Defined and documented technical support best practices for internal technologies.</w:t>
            </w:r>
          </w:p>
          <w:p w14:paraId="08B11BFD" w14:textId="77777777" w:rsidR="00433C6C" w:rsidRPr="001F6067" w:rsidRDefault="00433C6C" w:rsidP="00433C6C">
            <w:pPr>
              <w:pStyle w:val="ListBullet"/>
              <w:rPr>
                <w:sz w:val="20"/>
                <w:szCs w:val="20"/>
              </w:rPr>
            </w:pPr>
            <w:r w:rsidRPr="001F6067">
              <w:rPr>
                <w:sz w:val="20"/>
                <w:szCs w:val="20"/>
              </w:rPr>
              <w:t>Logged support tickets and closed when issues were resolved.</w:t>
            </w:r>
          </w:p>
          <w:p w14:paraId="0D8B7861" w14:textId="77777777" w:rsidR="00433C6C" w:rsidRDefault="00433C6C" w:rsidP="00433C6C">
            <w:pPr>
              <w:pStyle w:val="Heading3"/>
              <w:outlineLvl w:val="2"/>
            </w:pPr>
          </w:p>
          <w:p w14:paraId="3A95CEF2" w14:textId="77777777" w:rsidR="00433C6C" w:rsidRPr="001F6067" w:rsidRDefault="00433C6C" w:rsidP="00433C6C">
            <w:pPr>
              <w:pStyle w:val="Heading3"/>
              <w:outlineLvl w:val="2"/>
              <w:rPr>
                <w:sz w:val="26"/>
                <w:szCs w:val="26"/>
              </w:rPr>
            </w:pPr>
            <w:r w:rsidRPr="001F6067">
              <w:rPr>
                <w:sz w:val="26"/>
                <w:szCs w:val="26"/>
              </w:rPr>
              <w:t>Automation Developer Co-op</w:t>
            </w:r>
          </w:p>
          <w:p w14:paraId="2030EC1D" w14:textId="77777777" w:rsidR="00433C6C" w:rsidRPr="001F6067" w:rsidRDefault="00433C6C" w:rsidP="00433C6C">
            <w:pPr>
              <w:pStyle w:val="Heading5"/>
              <w:outlineLvl w:val="4"/>
              <w:rPr>
                <w:sz w:val="22"/>
                <w:szCs w:val="22"/>
              </w:rPr>
            </w:pPr>
            <w:r w:rsidRPr="001F6067">
              <w:rPr>
                <w:sz w:val="22"/>
                <w:szCs w:val="22"/>
              </w:rPr>
              <w:t>TD Securities / Toronto, ON / 2018-09 – 2018-12</w:t>
            </w:r>
          </w:p>
          <w:p w14:paraId="0FDED1FB" w14:textId="77777777" w:rsidR="00433C6C" w:rsidRPr="00433C6C" w:rsidRDefault="00433C6C" w:rsidP="00433C6C"/>
          <w:p w14:paraId="722A3B8F" w14:textId="77777777" w:rsidR="00433C6C" w:rsidRPr="001F6067" w:rsidRDefault="00433C6C" w:rsidP="00433C6C">
            <w:pPr>
              <w:pStyle w:val="ListBullet"/>
              <w:rPr>
                <w:sz w:val="20"/>
                <w:szCs w:val="20"/>
              </w:rPr>
            </w:pPr>
            <w:r w:rsidRPr="001F6067">
              <w:rPr>
                <w:sz w:val="20"/>
                <w:szCs w:val="20"/>
              </w:rPr>
              <w:t>Migrate Jenkins &amp; Rundeck setup from 2 separate Linux servers.</w:t>
            </w:r>
          </w:p>
          <w:p w14:paraId="593BD1B0" w14:textId="77777777" w:rsidR="00433C6C" w:rsidRPr="001F6067" w:rsidRDefault="00433C6C" w:rsidP="00433C6C">
            <w:pPr>
              <w:pStyle w:val="ListBullet"/>
              <w:rPr>
                <w:sz w:val="20"/>
                <w:szCs w:val="20"/>
              </w:rPr>
            </w:pPr>
            <w:r w:rsidRPr="001F6067">
              <w:rPr>
                <w:sz w:val="20"/>
                <w:szCs w:val="20"/>
              </w:rPr>
              <w:t>QA environment testing &amp; deployment.</w:t>
            </w:r>
          </w:p>
          <w:p w14:paraId="66E826C6" w14:textId="77777777" w:rsidR="00433C6C" w:rsidRPr="001F6067" w:rsidRDefault="00433C6C" w:rsidP="00433C6C">
            <w:pPr>
              <w:pStyle w:val="ListBullet"/>
              <w:rPr>
                <w:sz w:val="20"/>
                <w:szCs w:val="20"/>
              </w:rPr>
            </w:pPr>
            <w:r w:rsidRPr="001F6067">
              <w:rPr>
                <w:sz w:val="20"/>
                <w:szCs w:val="20"/>
              </w:rPr>
              <w:t>Oracle SQL scripting</w:t>
            </w:r>
          </w:p>
          <w:p w14:paraId="732471F6" w14:textId="77777777" w:rsidR="00433C6C" w:rsidRPr="001F6067" w:rsidRDefault="00433C6C" w:rsidP="00433C6C">
            <w:pPr>
              <w:pStyle w:val="Heading3"/>
              <w:outlineLvl w:val="2"/>
              <w:rPr>
                <w:sz w:val="20"/>
                <w:szCs w:val="20"/>
              </w:rPr>
            </w:pPr>
          </w:p>
          <w:p w14:paraId="5834EA1E" w14:textId="77777777" w:rsidR="00433C6C" w:rsidRPr="001F6067" w:rsidRDefault="00433C6C" w:rsidP="00433C6C">
            <w:pPr>
              <w:pStyle w:val="Heading3"/>
              <w:outlineLvl w:val="2"/>
              <w:rPr>
                <w:sz w:val="26"/>
                <w:szCs w:val="26"/>
              </w:rPr>
            </w:pPr>
            <w:r w:rsidRPr="001F6067">
              <w:rPr>
                <w:sz w:val="26"/>
                <w:szCs w:val="26"/>
              </w:rPr>
              <w:t>Backend Developer Intern</w:t>
            </w:r>
          </w:p>
          <w:p w14:paraId="01067591" w14:textId="77777777" w:rsidR="00433C6C" w:rsidRPr="001F6067" w:rsidRDefault="00433C6C" w:rsidP="00433C6C">
            <w:pPr>
              <w:pStyle w:val="Heading5"/>
              <w:outlineLvl w:val="4"/>
              <w:rPr>
                <w:sz w:val="22"/>
                <w:szCs w:val="22"/>
              </w:rPr>
            </w:pPr>
            <w:r w:rsidRPr="001F6067">
              <w:rPr>
                <w:sz w:val="22"/>
                <w:szCs w:val="22"/>
              </w:rPr>
              <w:t>SceneDoc / Mississauga, ON / 2017-06 – 2017-09</w:t>
            </w:r>
          </w:p>
          <w:p w14:paraId="6FD8E808" w14:textId="77777777" w:rsidR="00433C6C" w:rsidRPr="00433C6C" w:rsidRDefault="00433C6C" w:rsidP="00433C6C"/>
          <w:p w14:paraId="6F4A6920" w14:textId="77777777" w:rsidR="00433C6C" w:rsidRPr="001F6067" w:rsidRDefault="00433C6C" w:rsidP="00433C6C">
            <w:pPr>
              <w:pStyle w:val="ListBullet"/>
              <w:rPr>
                <w:sz w:val="20"/>
                <w:szCs w:val="20"/>
              </w:rPr>
            </w:pPr>
            <w:r w:rsidRPr="001F6067">
              <w:rPr>
                <w:sz w:val="20"/>
                <w:szCs w:val="20"/>
              </w:rPr>
              <w:t>Desktop Application development supporting form submissions search queries.</w:t>
            </w:r>
          </w:p>
          <w:p w14:paraId="14AFDD80" w14:textId="77777777" w:rsidR="00433C6C" w:rsidRPr="001F6067" w:rsidRDefault="00433C6C" w:rsidP="00433C6C">
            <w:pPr>
              <w:pStyle w:val="ListBullet"/>
              <w:rPr>
                <w:sz w:val="20"/>
                <w:szCs w:val="20"/>
              </w:rPr>
            </w:pPr>
            <w:r w:rsidRPr="001F6067">
              <w:rPr>
                <w:sz w:val="20"/>
                <w:szCs w:val="20"/>
              </w:rPr>
              <w:t>SpringBoot &amp; Hibernate including Apache Thrift API calls</w:t>
            </w:r>
          </w:p>
          <w:p w14:paraId="39D12821" w14:textId="77777777" w:rsidR="00433C6C" w:rsidRPr="001F6067" w:rsidRDefault="00433C6C" w:rsidP="00433C6C">
            <w:pPr>
              <w:pStyle w:val="ListBullet"/>
              <w:rPr>
                <w:sz w:val="20"/>
                <w:szCs w:val="20"/>
              </w:rPr>
            </w:pPr>
            <w:r w:rsidRPr="001F6067">
              <w:rPr>
                <w:sz w:val="20"/>
                <w:szCs w:val="20"/>
              </w:rPr>
              <w:t>Relational database mapping.</w:t>
            </w:r>
          </w:p>
          <w:p w14:paraId="27FD4F69" w14:textId="77777777" w:rsidR="00433C6C" w:rsidRPr="006C2DFF" w:rsidRDefault="00433C6C" w:rsidP="00433C6C">
            <w:pPr>
              <w:pStyle w:val="ListBullet"/>
            </w:pPr>
            <w:r w:rsidRPr="001F6067">
              <w:rPr>
                <w:sz w:val="20"/>
                <w:szCs w:val="20"/>
              </w:rPr>
              <w:t>Version Control using Git &amp; SourceTree.</w:t>
            </w:r>
          </w:p>
        </w:tc>
      </w:tr>
    </w:tbl>
    <w:p w14:paraId="07907AC8" w14:textId="77777777" w:rsidR="005A20B8" w:rsidRDefault="005A20B8"/>
    <w:sectPr w:rsidR="005A20B8" w:rsidSect="00C777FF">
      <w:headerReference w:type="default" r:id="rId26"/>
      <w:footerReference w:type="default" r:id="rId27"/>
      <w:pgSz w:w="12240" w:h="15840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B7B4BA" w14:textId="77777777" w:rsidR="00CE05B2" w:rsidRDefault="00CE05B2" w:rsidP="00B21D64">
      <w:pPr>
        <w:spacing w:after="0" w:line="240" w:lineRule="auto"/>
      </w:pPr>
      <w:r>
        <w:separator/>
      </w:r>
    </w:p>
  </w:endnote>
  <w:endnote w:type="continuationSeparator" w:id="0">
    <w:p w14:paraId="757E6DD5" w14:textId="77777777" w:rsidR="00CE05B2" w:rsidRDefault="00CE05B2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A1A346" w14:textId="77777777" w:rsidR="00A96376" w:rsidRDefault="00A963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2A11E8" wp14:editId="1AFDD7F0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536BEEB" id="Rectangle 8" o:spid="_x0000_s1026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E749F3" w14:textId="77777777" w:rsidR="00CE05B2" w:rsidRDefault="00CE05B2" w:rsidP="00B21D64">
      <w:pPr>
        <w:spacing w:after="0" w:line="240" w:lineRule="auto"/>
      </w:pPr>
      <w:r>
        <w:separator/>
      </w:r>
    </w:p>
  </w:footnote>
  <w:footnote w:type="continuationSeparator" w:id="0">
    <w:p w14:paraId="464D186A" w14:textId="77777777" w:rsidR="00CE05B2" w:rsidRDefault="00CE05B2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3971E7" w14:textId="77777777"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2CA56559" wp14:editId="602DDAA7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1993342" id="Group 129" o:spid="_x0000_s1026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3CF2105"/>
    <w:multiLevelType w:val="multilevel"/>
    <w:tmpl w:val="9D984FD2"/>
    <w:numStyleLink w:val="BullettedList"/>
  </w:abstractNum>
  <w:abstractNum w:abstractNumId="4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C6C"/>
    <w:rsid w:val="000161E1"/>
    <w:rsid w:val="00021303"/>
    <w:rsid w:val="00107E81"/>
    <w:rsid w:val="00144072"/>
    <w:rsid w:val="001F2F43"/>
    <w:rsid w:val="001F6067"/>
    <w:rsid w:val="0021475C"/>
    <w:rsid w:val="002D2F6F"/>
    <w:rsid w:val="003336D6"/>
    <w:rsid w:val="003C0BB5"/>
    <w:rsid w:val="004067B9"/>
    <w:rsid w:val="004103C0"/>
    <w:rsid w:val="00433C6C"/>
    <w:rsid w:val="00452292"/>
    <w:rsid w:val="004865C2"/>
    <w:rsid w:val="004B4147"/>
    <w:rsid w:val="00552F9B"/>
    <w:rsid w:val="005636A7"/>
    <w:rsid w:val="005A20B8"/>
    <w:rsid w:val="005B7DB3"/>
    <w:rsid w:val="005D0D50"/>
    <w:rsid w:val="0061400D"/>
    <w:rsid w:val="00621B5C"/>
    <w:rsid w:val="006C2DFF"/>
    <w:rsid w:val="007571B5"/>
    <w:rsid w:val="007772B1"/>
    <w:rsid w:val="008357FD"/>
    <w:rsid w:val="008424CE"/>
    <w:rsid w:val="00890F1A"/>
    <w:rsid w:val="008E2197"/>
    <w:rsid w:val="00972F56"/>
    <w:rsid w:val="00997E86"/>
    <w:rsid w:val="009B7D45"/>
    <w:rsid w:val="00A21AF8"/>
    <w:rsid w:val="00A6425D"/>
    <w:rsid w:val="00A96376"/>
    <w:rsid w:val="00AA7C52"/>
    <w:rsid w:val="00B03ED5"/>
    <w:rsid w:val="00B04977"/>
    <w:rsid w:val="00B21D64"/>
    <w:rsid w:val="00B33643"/>
    <w:rsid w:val="00B73E22"/>
    <w:rsid w:val="00BB7CE4"/>
    <w:rsid w:val="00BC33C3"/>
    <w:rsid w:val="00BF0DAF"/>
    <w:rsid w:val="00C05345"/>
    <w:rsid w:val="00C344AA"/>
    <w:rsid w:val="00C37B1A"/>
    <w:rsid w:val="00C777FF"/>
    <w:rsid w:val="00CD2FD2"/>
    <w:rsid w:val="00CE05B2"/>
    <w:rsid w:val="00D12DFD"/>
    <w:rsid w:val="00D62B7E"/>
    <w:rsid w:val="00FA78F8"/>
    <w:rsid w:val="00FF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8E9C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svg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6yk0\AppData\Roaming\Microsoft\Templates\Modern%20initial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3FF06279A364B7C9CCDD2A088063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A14D4-280E-4CCF-8EEC-1A7705B90C98}"/>
      </w:docPartPr>
      <w:docPartBody>
        <w:p w:rsidR="004B4015" w:rsidRDefault="006932E9">
          <w:pPr>
            <w:pStyle w:val="43FF06279A364B7C9CCDD2A088063BCC"/>
          </w:pPr>
          <w:r>
            <w:t>K</w:t>
          </w:r>
        </w:p>
      </w:docPartBody>
    </w:docPart>
    <w:docPart>
      <w:docPartPr>
        <w:name w:val="6713AECA3F1A480391865EC519D819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4EDC1A-CE16-4096-B901-7F3D52769EBB}"/>
      </w:docPartPr>
      <w:docPartBody>
        <w:p w:rsidR="004B4015" w:rsidRDefault="00ED2517" w:rsidP="00ED2517">
          <w:pPr>
            <w:pStyle w:val="6713AECA3F1A480391865EC519D81909"/>
          </w:pPr>
          <w:r>
            <w:t>Skills</w:t>
          </w:r>
        </w:p>
      </w:docPartBody>
    </w:docPart>
    <w:docPart>
      <w:docPartPr>
        <w:name w:val="2EBBBE216BB34C82A019271B1E2AEB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805BD-C2E4-48FB-A579-285045193D2A}"/>
      </w:docPartPr>
      <w:docPartBody>
        <w:p w:rsidR="004B4015" w:rsidRDefault="00ED2517" w:rsidP="00ED2517">
          <w:pPr>
            <w:pStyle w:val="2EBBBE216BB34C82A019271B1E2AEB1E"/>
          </w:pPr>
          <w:r>
            <w:t>Education</w:t>
          </w:r>
        </w:p>
      </w:docPartBody>
    </w:docPart>
    <w:docPart>
      <w:docPartPr>
        <w:name w:val="1F79DBEB10304C5EB4CEC0AEE0866A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D87F82-B61A-438B-AAA2-783033836C93}"/>
      </w:docPartPr>
      <w:docPartBody>
        <w:p w:rsidR="004B4015" w:rsidRDefault="00ED2517" w:rsidP="00ED2517">
          <w:pPr>
            <w:pStyle w:val="1F79DBEB10304C5EB4CEC0AEE0866AF5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17"/>
    <w:rsid w:val="0048619E"/>
    <w:rsid w:val="004B4015"/>
    <w:rsid w:val="006932E9"/>
    <w:rsid w:val="00806343"/>
    <w:rsid w:val="00B30A3B"/>
    <w:rsid w:val="00D118C2"/>
    <w:rsid w:val="00ED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330C477F6B493383690BFD85BF1826">
    <w:name w:val="15330C477F6B493383690BFD85BF1826"/>
  </w:style>
  <w:style w:type="paragraph" w:customStyle="1" w:styleId="F330D951AF76429EBCAD7FE69D819CEF">
    <w:name w:val="F330D951AF76429EBCAD7FE69D819CEF"/>
  </w:style>
  <w:style w:type="paragraph" w:customStyle="1" w:styleId="12ECDA927F4048F6A21B46320A212689">
    <w:name w:val="12ECDA927F4048F6A21B46320A212689"/>
  </w:style>
  <w:style w:type="paragraph" w:customStyle="1" w:styleId="82FA6BA4F1BA4DF1BAB08615FB03FD55">
    <w:name w:val="82FA6BA4F1BA4DF1BAB08615FB03FD55"/>
  </w:style>
  <w:style w:type="paragraph" w:customStyle="1" w:styleId="AA174AC15D9240339F09D2F9C2938DDD">
    <w:name w:val="AA174AC15D9240339F09D2F9C2938DDD"/>
  </w:style>
  <w:style w:type="paragraph" w:customStyle="1" w:styleId="24B3AC237DE04D3BB6024FD357E7F04E">
    <w:name w:val="24B3AC237DE04D3BB6024FD357E7F04E"/>
  </w:style>
  <w:style w:type="paragraph" w:customStyle="1" w:styleId="1DFD2D8DB6EE4BEBA6CB711881C8FF8B">
    <w:name w:val="1DFD2D8DB6EE4BEBA6CB711881C8FF8B"/>
  </w:style>
  <w:style w:type="paragraph" w:customStyle="1" w:styleId="6F666F18862B4BCCA37597835153118F">
    <w:name w:val="6F666F18862B4BCCA37597835153118F"/>
  </w:style>
  <w:style w:type="paragraph" w:customStyle="1" w:styleId="C632F89D3FCB43189D1C228215D48523">
    <w:name w:val="C632F89D3FCB43189D1C228215D48523"/>
  </w:style>
  <w:style w:type="paragraph" w:customStyle="1" w:styleId="528F38FD4B414DCD9BD7BF2B6F9FC09D">
    <w:name w:val="528F38FD4B414DCD9BD7BF2B6F9FC09D"/>
  </w:style>
  <w:style w:type="paragraph" w:customStyle="1" w:styleId="AA260296B0D1465B98B88A55575E7541">
    <w:name w:val="AA260296B0D1465B98B88A55575E7541"/>
  </w:style>
  <w:style w:type="paragraph" w:customStyle="1" w:styleId="3CE4F1DDB9EB4B10A1807B6C525E8651">
    <w:name w:val="3CE4F1DDB9EB4B10A1807B6C525E8651"/>
  </w:style>
  <w:style w:type="paragraph" w:customStyle="1" w:styleId="BD3AF88955554AF8BE7E72739A11813B">
    <w:name w:val="BD3AF88955554AF8BE7E72739A11813B"/>
  </w:style>
  <w:style w:type="paragraph" w:customStyle="1" w:styleId="833A8CD127D44CBDB1ADC1B1EC882E4C">
    <w:name w:val="833A8CD127D44CBDB1ADC1B1EC882E4C"/>
  </w:style>
  <w:style w:type="paragraph" w:customStyle="1" w:styleId="2573C7494D45476187BF9752280E34DD">
    <w:name w:val="2573C7494D45476187BF9752280E34DD"/>
  </w:style>
  <w:style w:type="paragraph" w:customStyle="1" w:styleId="C1042CABAEAD4EBBAC0CA0C3F76E6D0C">
    <w:name w:val="C1042CABAEAD4EBBAC0CA0C3F76E6D0C"/>
  </w:style>
  <w:style w:type="paragraph" w:customStyle="1" w:styleId="D16E709B52E841449DB897F9BB59FC39">
    <w:name w:val="D16E709B52E841449DB897F9BB59FC39"/>
  </w:style>
  <w:style w:type="paragraph" w:customStyle="1" w:styleId="2F89A524C8174BA69595D4D7092F4696">
    <w:name w:val="2F89A524C8174BA69595D4D7092F4696"/>
  </w:style>
  <w:style w:type="paragraph" w:customStyle="1" w:styleId="BF785FC75FF4413D95329C4853AD27DA">
    <w:name w:val="BF785FC75FF4413D95329C4853AD27DA"/>
  </w:style>
  <w:style w:type="paragraph" w:customStyle="1" w:styleId="435532E568594C859F29CC7BE214701F">
    <w:name w:val="435532E568594C859F29CC7BE214701F"/>
  </w:style>
  <w:style w:type="paragraph" w:customStyle="1" w:styleId="0C3E1BF33A484E01A4581B39CC36E74B">
    <w:name w:val="0C3E1BF33A484E01A4581B39CC36E74B"/>
  </w:style>
  <w:style w:type="paragraph" w:customStyle="1" w:styleId="89C5930C6C514927B2F1C587AECBEBED">
    <w:name w:val="89C5930C6C514927B2F1C587AECBEBED"/>
  </w:style>
  <w:style w:type="paragraph" w:customStyle="1" w:styleId="1C7FAA53574340569212D0C63074E2A0">
    <w:name w:val="1C7FAA53574340569212D0C63074E2A0"/>
  </w:style>
  <w:style w:type="paragraph" w:customStyle="1" w:styleId="EC11E76E10C64C37830B5E7AB38FEEB3">
    <w:name w:val="EC11E76E10C64C37830B5E7AB38FEEB3"/>
  </w:style>
  <w:style w:type="paragraph" w:customStyle="1" w:styleId="81EE23F76F904AF39FC16029DF21622C">
    <w:name w:val="81EE23F76F904AF39FC16029DF21622C"/>
  </w:style>
  <w:style w:type="paragraph" w:customStyle="1" w:styleId="5A8748C76399442C8D928E90721908DC">
    <w:name w:val="5A8748C76399442C8D928E90721908DC"/>
  </w:style>
  <w:style w:type="paragraph" w:customStyle="1" w:styleId="JobDescription">
    <w:name w:val="Job Description"/>
    <w:basedOn w:val="Normal"/>
    <w:link w:val="JobDescriptionChar"/>
    <w:uiPriority w:val="18"/>
    <w:qFormat/>
    <w:rsid w:val="00ED2517"/>
    <w:pPr>
      <w:spacing w:after="0" w:line="288" w:lineRule="auto"/>
    </w:pPr>
    <w:rPr>
      <w:rFonts w:eastAsiaTheme="minorHAnsi"/>
      <w:color w:val="262626" w:themeColor="text1" w:themeTint="D9"/>
      <w:sz w:val="18"/>
      <w:szCs w:val="18"/>
      <w:lang w:val="en-US" w:eastAsia="en-US"/>
    </w:rPr>
  </w:style>
  <w:style w:type="character" w:customStyle="1" w:styleId="JobDescriptionChar">
    <w:name w:val="Job Description Char"/>
    <w:basedOn w:val="DefaultParagraphFont"/>
    <w:link w:val="JobDescription"/>
    <w:uiPriority w:val="18"/>
    <w:rsid w:val="00ED2517"/>
    <w:rPr>
      <w:rFonts w:eastAsiaTheme="minorHAnsi"/>
      <w:color w:val="262626" w:themeColor="text1" w:themeTint="D9"/>
      <w:sz w:val="18"/>
      <w:szCs w:val="18"/>
      <w:lang w:val="en-US" w:eastAsia="en-US"/>
    </w:rPr>
  </w:style>
  <w:style w:type="paragraph" w:customStyle="1" w:styleId="26A149C156FB4C619DFF4B00B45F2EC2">
    <w:name w:val="26A149C156FB4C619DFF4B00B45F2EC2"/>
  </w:style>
  <w:style w:type="paragraph" w:styleId="ListBullet">
    <w:name w:val="List Bullet"/>
    <w:basedOn w:val="Normal"/>
    <w:uiPriority w:val="99"/>
    <w:qFormat/>
    <w:rsid w:val="00ED2517"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  <w:lang w:val="en-US" w:eastAsia="en-US"/>
    </w:rPr>
  </w:style>
  <w:style w:type="numbering" w:customStyle="1" w:styleId="BullettedList">
    <w:name w:val="BullettedList"/>
    <w:uiPriority w:val="99"/>
    <w:rsid w:val="00ED2517"/>
    <w:pPr>
      <w:numPr>
        <w:numId w:val="1"/>
      </w:numPr>
    </w:pPr>
  </w:style>
  <w:style w:type="paragraph" w:customStyle="1" w:styleId="E787F1ADF60B414FBAADB9B594002F07">
    <w:name w:val="E787F1ADF60B414FBAADB9B594002F07"/>
  </w:style>
  <w:style w:type="paragraph" w:customStyle="1" w:styleId="DEA191837AA241C69FBC488290BBB374">
    <w:name w:val="DEA191837AA241C69FBC488290BBB374"/>
  </w:style>
  <w:style w:type="paragraph" w:customStyle="1" w:styleId="388EB02CB09842E4AEBC9B651C79C971">
    <w:name w:val="388EB02CB09842E4AEBC9B651C79C971"/>
  </w:style>
  <w:style w:type="paragraph" w:customStyle="1" w:styleId="22527463FA614683858CFEC84D5647BD">
    <w:name w:val="22527463FA614683858CFEC84D5647BD"/>
  </w:style>
  <w:style w:type="paragraph" w:customStyle="1" w:styleId="66921BBA3E384C02956DE58D88A46594">
    <w:name w:val="66921BBA3E384C02956DE58D88A46594"/>
  </w:style>
  <w:style w:type="paragraph" w:customStyle="1" w:styleId="178AC50F295D426EB4DFE03F8BCFA7DC">
    <w:name w:val="178AC50F295D426EB4DFE03F8BCFA7DC"/>
  </w:style>
  <w:style w:type="paragraph" w:customStyle="1" w:styleId="99303017602C4E72BEC195BD04D89DA1">
    <w:name w:val="99303017602C4E72BEC195BD04D89DA1"/>
  </w:style>
  <w:style w:type="paragraph" w:customStyle="1" w:styleId="8C75C4848B67433D870E7D4612A3CC9D">
    <w:name w:val="8C75C4848B67433D870E7D4612A3CC9D"/>
  </w:style>
  <w:style w:type="paragraph" w:customStyle="1" w:styleId="E7A27770D4F344B2BFAE138010FE730D">
    <w:name w:val="E7A27770D4F344B2BFAE138010FE730D"/>
  </w:style>
  <w:style w:type="paragraph" w:customStyle="1" w:styleId="19BC5E74FC6943C2BFC52C3D84BB233A">
    <w:name w:val="19BC5E74FC6943C2BFC52C3D84BB233A"/>
  </w:style>
  <w:style w:type="paragraph" w:customStyle="1" w:styleId="43FF06279A364B7C9CCDD2A088063BCC">
    <w:name w:val="43FF06279A364B7C9CCDD2A088063BCC"/>
  </w:style>
  <w:style w:type="paragraph" w:customStyle="1" w:styleId="AEFAFDB4F64F407DB18DBAB3783CE02C">
    <w:name w:val="AEFAFDB4F64F407DB18DBAB3783CE02C"/>
  </w:style>
  <w:style w:type="paragraph" w:customStyle="1" w:styleId="3604E927E2344448A2C7195D96590F8C">
    <w:name w:val="3604E927E2344448A2C7195D96590F8C"/>
  </w:style>
  <w:style w:type="paragraph" w:customStyle="1" w:styleId="52042EDA9353476B890EA415D61F3BC3">
    <w:name w:val="52042EDA9353476B890EA415D61F3BC3"/>
  </w:style>
  <w:style w:type="paragraph" w:customStyle="1" w:styleId="308BFEDC8CC04D279641732296B68FA3">
    <w:name w:val="308BFEDC8CC04D279641732296B68FA3"/>
  </w:style>
  <w:style w:type="paragraph" w:customStyle="1" w:styleId="A961B5573DA246AAA9DBACB4E2B4D605">
    <w:name w:val="A961B5573DA246AAA9DBACB4E2B4D605"/>
  </w:style>
  <w:style w:type="paragraph" w:customStyle="1" w:styleId="3AEC657A721F45B19B6373D4596C856A">
    <w:name w:val="3AEC657A721F45B19B6373D4596C856A"/>
  </w:style>
  <w:style w:type="paragraph" w:customStyle="1" w:styleId="53992F7EE08A477DB758CE65B9C10DB6">
    <w:name w:val="53992F7EE08A477DB758CE65B9C10DB6"/>
  </w:style>
  <w:style w:type="paragraph" w:customStyle="1" w:styleId="18826AF5D4604DCFBBCB39AE8BB5CA18">
    <w:name w:val="18826AF5D4604DCFBBCB39AE8BB5CA18"/>
  </w:style>
  <w:style w:type="paragraph" w:customStyle="1" w:styleId="BE7F707F1E694A678FDFAB575B754E79">
    <w:name w:val="BE7F707F1E694A678FDFAB575B754E79"/>
  </w:style>
  <w:style w:type="paragraph" w:customStyle="1" w:styleId="0A64A9C08EC24D2897A0776BA61DC77B">
    <w:name w:val="0A64A9C08EC24D2897A0776BA61DC77B"/>
  </w:style>
  <w:style w:type="paragraph" w:customStyle="1" w:styleId="101E67ECDDBF486390FF15B2D343CCA1">
    <w:name w:val="101E67ECDDBF486390FF15B2D343CCA1"/>
    <w:rsid w:val="00ED2517"/>
  </w:style>
  <w:style w:type="paragraph" w:customStyle="1" w:styleId="365460B6A0094E7BAC059D102B059595">
    <w:name w:val="365460B6A0094E7BAC059D102B059595"/>
    <w:rsid w:val="00ED2517"/>
  </w:style>
  <w:style w:type="paragraph" w:customStyle="1" w:styleId="AF8268887B47419485484D0269BC69DD">
    <w:name w:val="AF8268887B47419485484D0269BC69DD"/>
    <w:rsid w:val="00ED2517"/>
  </w:style>
  <w:style w:type="paragraph" w:customStyle="1" w:styleId="343E2AD29A7D4F78AF5114BE818FC639">
    <w:name w:val="343E2AD29A7D4F78AF5114BE818FC639"/>
    <w:rsid w:val="00ED2517"/>
  </w:style>
  <w:style w:type="paragraph" w:customStyle="1" w:styleId="5BB8AC5D120546C09026385F33A65984">
    <w:name w:val="5BB8AC5D120546C09026385F33A65984"/>
    <w:rsid w:val="00ED2517"/>
  </w:style>
  <w:style w:type="paragraph" w:customStyle="1" w:styleId="14CDC3F505784A24B248ADE498B5B828">
    <w:name w:val="14CDC3F505784A24B248ADE498B5B828"/>
    <w:rsid w:val="00ED2517"/>
  </w:style>
  <w:style w:type="paragraph" w:customStyle="1" w:styleId="39D145E37C054D32817CFBFFA4DE2B14">
    <w:name w:val="39D145E37C054D32817CFBFFA4DE2B14"/>
    <w:rsid w:val="00ED2517"/>
  </w:style>
  <w:style w:type="paragraph" w:customStyle="1" w:styleId="F3DD6F250E3F4F57A612A7B2DA348FF8">
    <w:name w:val="F3DD6F250E3F4F57A612A7B2DA348FF8"/>
    <w:rsid w:val="00ED2517"/>
  </w:style>
  <w:style w:type="paragraph" w:customStyle="1" w:styleId="D5873D90499C4343949369E650891B83">
    <w:name w:val="D5873D90499C4343949369E650891B83"/>
    <w:rsid w:val="00ED2517"/>
  </w:style>
  <w:style w:type="paragraph" w:customStyle="1" w:styleId="F53BF3D2169A4ECF8077060079480559">
    <w:name w:val="F53BF3D2169A4ECF8077060079480559"/>
    <w:rsid w:val="00ED2517"/>
  </w:style>
  <w:style w:type="paragraph" w:customStyle="1" w:styleId="D7CEE728C6F8413FA3B87B56E3BF07E0">
    <w:name w:val="D7CEE728C6F8413FA3B87B56E3BF07E0"/>
    <w:rsid w:val="00ED2517"/>
  </w:style>
  <w:style w:type="paragraph" w:customStyle="1" w:styleId="D614AB7B0C604CD3B1E3A0C236C99F06">
    <w:name w:val="D614AB7B0C604CD3B1E3A0C236C99F06"/>
    <w:rsid w:val="00ED2517"/>
  </w:style>
  <w:style w:type="paragraph" w:customStyle="1" w:styleId="3777D82B81734C8CA4C2B31F6D7DDF13">
    <w:name w:val="3777D82B81734C8CA4C2B31F6D7DDF13"/>
    <w:rsid w:val="00ED2517"/>
  </w:style>
  <w:style w:type="paragraph" w:customStyle="1" w:styleId="6CA0C48EF04644A785E97FF4FFA063A1">
    <w:name w:val="6CA0C48EF04644A785E97FF4FFA063A1"/>
    <w:rsid w:val="00ED2517"/>
  </w:style>
  <w:style w:type="paragraph" w:customStyle="1" w:styleId="29968D6546D44F5FB01AFCD7CF8946AD">
    <w:name w:val="29968D6546D44F5FB01AFCD7CF8946AD"/>
    <w:rsid w:val="00ED2517"/>
  </w:style>
  <w:style w:type="paragraph" w:customStyle="1" w:styleId="EC8EFE0AF61743EE883F201A2BBAAB6C">
    <w:name w:val="EC8EFE0AF61743EE883F201A2BBAAB6C"/>
    <w:rsid w:val="00ED2517"/>
  </w:style>
  <w:style w:type="paragraph" w:customStyle="1" w:styleId="92B3619169AE4C7782EA96DD9B8A551D">
    <w:name w:val="92B3619169AE4C7782EA96DD9B8A551D"/>
    <w:rsid w:val="00ED2517"/>
  </w:style>
  <w:style w:type="paragraph" w:customStyle="1" w:styleId="142F239339EB459995E6E9A200CA756B">
    <w:name w:val="142F239339EB459995E6E9A200CA756B"/>
    <w:rsid w:val="00ED2517"/>
  </w:style>
  <w:style w:type="paragraph" w:customStyle="1" w:styleId="C62E23A65BE74FEEA555286CE0C5020D">
    <w:name w:val="C62E23A65BE74FEEA555286CE0C5020D"/>
    <w:rsid w:val="00ED2517"/>
  </w:style>
  <w:style w:type="paragraph" w:customStyle="1" w:styleId="32BB2C388A584F568E936DB79E5D55FD">
    <w:name w:val="32BB2C388A584F568E936DB79E5D55FD"/>
    <w:rsid w:val="00ED2517"/>
  </w:style>
  <w:style w:type="paragraph" w:customStyle="1" w:styleId="932ADC29BF9E40359C0B051F01ED8176">
    <w:name w:val="932ADC29BF9E40359C0B051F01ED8176"/>
    <w:rsid w:val="00ED2517"/>
  </w:style>
  <w:style w:type="paragraph" w:customStyle="1" w:styleId="162172250863408687277B5081EFDD81">
    <w:name w:val="162172250863408687277B5081EFDD81"/>
    <w:rsid w:val="00ED2517"/>
  </w:style>
  <w:style w:type="paragraph" w:customStyle="1" w:styleId="4E2237C7C2AA4C2A89E2A1FC1F4AFD61">
    <w:name w:val="4E2237C7C2AA4C2A89E2A1FC1F4AFD61"/>
    <w:rsid w:val="00ED2517"/>
  </w:style>
  <w:style w:type="paragraph" w:customStyle="1" w:styleId="294075DF6DE440F283A4C05751519596">
    <w:name w:val="294075DF6DE440F283A4C05751519596"/>
    <w:rsid w:val="00ED2517"/>
  </w:style>
  <w:style w:type="paragraph" w:customStyle="1" w:styleId="62F04D2E20C547B083DA078EE2FF2185">
    <w:name w:val="62F04D2E20C547B083DA078EE2FF2185"/>
    <w:rsid w:val="00ED2517"/>
  </w:style>
  <w:style w:type="paragraph" w:customStyle="1" w:styleId="F1F340C9449C45F19E8147B209EB3BC5">
    <w:name w:val="F1F340C9449C45F19E8147B209EB3BC5"/>
    <w:rsid w:val="00ED2517"/>
  </w:style>
  <w:style w:type="paragraph" w:customStyle="1" w:styleId="F4BC6D887A5C4D768D45D2F4DAE91793">
    <w:name w:val="F4BC6D887A5C4D768D45D2F4DAE91793"/>
    <w:rsid w:val="00ED2517"/>
  </w:style>
  <w:style w:type="paragraph" w:customStyle="1" w:styleId="DF4A6AD8A69943EFA7CAC7C494358768">
    <w:name w:val="DF4A6AD8A69943EFA7CAC7C494358768"/>
    <w:rsid w:val="00ED2517"/>
  </w:style>
  <w:style w:type="paragraph" w:customStyle="1" w:styleId="B152199808064A19B2BDE1BE0B33F774">
    <w:name w:val="B152199808064A19B2BDE1BE0B33F774"/>
    <w:rsid w:val="00ED2517"/>
  </w:style>
  <w:style w:type="paragraph" w:customStyle="1" w:styleId="2105A234605A4B83BEB6EFE5A3C340AA">
    <w:name w:val="2105A234605A4B83BEB6EFE5A3C340AA"/>
    <w:rsid w:val="00ED2517"/>
  </w:style>
  <w:style w:type="paragraph" w:customStyle="1" w:styleId="CD20CD4F39EF4B49AE94672D2D5BE400">
    <w:name w:val="CD20CD4F39EF4B49AE94672D2D5BE400"/>
    <w:rsid w:val="00ED2517"/>
  </w:style>
  <w:style w:type="paragraph" w:customStyle="1" w:styleId="C0882CFA37D44B8C9B9F7C250AE2EAC4">
    <w:name w:val="C0882CFA37D44B8C9B9F7C250AE2EAC4"/>
    <w:rsid w:val="00ED2517"/>
  </w:style>
  <w:style w:type="paragraph" w:customStyle="1" w:styleId="E70DD6B2B92745C790D12A2CC5418F5A">
    <w:name w:val="E70DD6B2B92745C790D12A2CC5418F5A"/>
    <w:rsid w:val="00ED2517"/>
  </w:style>
  <w:style w:type="paragraph" w:customStyle="1" w:styleId="A634F11986464BB090C9FDC6FBA028B3">
    <w:name w:val="A634F11986464BB090C9FDC6FBA028B3"/>
    <w:rsid w:val="00ED2517"/>
  </w:style>
  <w:style w:type="paragraph" w:customStyle="1" w:styleId="C2296A519CC34DA29617749EE30CD183">
    <w:name w:val="C2296A519CC34DA29617749EE30CD183"/>
    <w:rsid w:val="00ED2517"/>
  </w:style>
  <w:style w:type="paragraph" w:customStyle="1" w:styleId="15ACD4A250B74D10853E83491677E6FC">
    <w:name w:val="15ACD4A250B74D10853E83491677E6FC"/>
    <w:rsid w:val="00ED2517"/>
  </w:style>
  <w:style w:type="paragraph" w:customStyle="1" w:styleId="D799FB0744CA4475BD8763E1E7C73C79">
    <w:name w:val="D799FB0744CA4475BD8763E1E7C73C79"/>
    <w:rsid w:val="00ED2517"/>
  </w:style>
  <w:style w:type="paragraph" w:customStyle="1" w:styleId="363ACAA194F447D5A7FE7D3B918B4F70">
    <w:name w:val="363ACAA194F447D5A7FE7D3B918B4F70"/>
    <w:rsid w:val="00ED2517"/>
  </w:style>
  <w:style w:type="paragraph" w:customStyle="1" w:styleId="AEEF419D4F9E46A4871410426941C047">
    <w:name w:val="AEEF419D4F9E46A4871410426941C047"/>
    <w:rsid w:val="00ED2517"/>
  </w:style>
  <w:style w:type="paragraph" w:customStyle="1" w:styleId="E6D59EE63C6C4E03B466410175990BAC">
    <w:name w:val="E6D59EE63C6C4E03B466410175990BAC"/>
    <w:rsid w:val="00ED2517"/>
  </w:style>
  <w:style w:type="paragraph" w:customStyle="1" w:styleId="D1AF060FB5E740F586D907B35B708AF8">
    <w:name w:val="D1AF060FB5E740F586D907B35B708AF8"/>
    <w:rsid w:val="00ED2517"/>
  </w:style>
  <w:style w:type="paragraph" w:customStyle="1" w:styleId="A1A84B2C9EE44CCFA4D6B84AE588730E">
    <w:name w:val="A1A84B2C9EE44CCFA4D6B84AE588730E"/>
    <w:rsid w:val="00ED2517"/>
  </w:style>
  <w:style w:type="paragraph" w:customStyle="1" w:styleId="A1D2E8CD82514FCF88EAF135AA97E431">
    <w:name w:val="A1D2E8CD82514FCF88EAF135AA97E431"/>
    <w:rsid w:val="00ED2517"/>
  </w:style>
  <w:style w:type="paragraph" w:customStyle="1" w:styleId="AF68C9ADA9AF4823BA811A56048D3442">
    <w:name w:val="AF68C9ADA9AF4823BA811A56048D3442"/>
    <w:rsid w:val="00ED2517"/>
  </w:style>
  <w:style w:type="paragraph" w:customStyle="1" w:styleId="9E25F85813824ECD95570BB33118A91A">
    <w:name w:val="9E25F85813824ECD95570BB33118A91A"/>
    <w:rsid w:val="00ED2517"/>
  </w:style>
  <w:style w:type="paragraph" w:customStyle="1" w:styleId="C3956A9FBF4849A09DAED4941D99BB97">
    <w:name w:val="C3956A9FBF4849A09DAED4941D99BB97"/>
    <w:rsid w:val="00ED2517"/>
  </w:style>
  <w:style w:type="paragraph" w:customStyle="1" w:styleId="64690869742E4E2F81F7EE4421D24F21">
    <w:name w:val="64690869742E4E2F81F7EE4421D24F21"/>
    <w:rsid w:val="00ED2517"/>
  </w:style>
  <w:style w:type="paragraph" w:customStyle="1" w:styleId="98AAF1437C844BC1A364A1F1BE739CCB">
    <w:name w:val="98AAF1437C844BC1A364A1F1BE739CCB"/>
    <w:rsid w:val="00ED2517"/>
  </w:style>
  <w:style w:type="paragraph" w:customStyle="1" w:styleId="0DE3E79C766B4E8CBD02D417D3745D21">
    <w:name w:val="0DE3E79C766B4E8CBD02D417D3745D21"/>
    <w:rsid w:val="00ED2517"/>
  </w:style>
  <w:style w:type="paragraph" w:customStyle="1" w:styleId="5DAB058ED764425B9A2E48813C272F49">
    <w:name w:val="5DAB058ED764425B9A2E48813C272F49"/>
    <w:rsid w:val="00ED2517"/>
  </w:style>
  <w:style w:type="paragraph" w:customStyle="1" w:styleId="DA7EF8386287434985FF7F67B82299B3">
    <w:name w:val="DA7EF8386287434985FF7F67B82299B3"/>
    <w:rsid w:val="00ED2517"/>
  </w:style>
  <w:style w:type="paragraph" w:customStyle="1" w:styleId="63BA4C4BD5A24ACD894F5EF7121CA9B8">
    <w:name w:val="63BA4C4BD5A24ACD894F5EF7121CA9B8"/>
    <w:rsid w:val="00ED2517"/>
  </w:style>
  <w:style w:type="paragraph" w:customStyle="1" w:styleId="9D78D65B95DB42CD8D177000BF2E77FD">
    <w:name w:val="9D78D65B95DB42CD8D177000BF2E77FD"/>
    <w:rsid w:val="00ED2517"/>
  </w:style>
  <w:style w:type="paragraph" w:customStyle="1" w:styleId="DC967E83344A464AAD24C7B925493913">
    <w:name w:val="DC967E83344A464AAD24C7B925493913"/>
    <w:rsid w:val="00ED2517"/>
  </w:style>
  <w:style w:type="paragraph" w:customStyle="1" w:styleId="D1DFD643AF724D27965C129907DD8170">
    <w:name w:val="D1DFD643AF724D27965C129907DD8170"/>
    <w:rsid w:val="00ED2517"/>
  </w:style>
  <w:style w:type="paragraph" w:customStyle="1" w:styleId="B77882F49A554333B88F4A0B785543EC">
    <w:name w:val="B77882F49A554333B88F4A0B785543EC"/>
    <w:rsid w:val="00ED2517"/>
  </w:style>
  <w:style w:type="paragraph" w:customStyle="1" w:styleId="328679B845C044B0A7EE196AD472147F">
    <w:name w:val="328679B845C044B0A7EE196AD472147F"/>
    <w:rsid w:val="00ED2517"/>
  </w:style>
  <w:style w:type="paragraph" w:customStyle="1" w:styleId="D24700266C844309A94BB24CFA4C817A">
    <w:name w:val="D24700266C844309A94BB24CFA4C817A"/>
    <w:rsid w:val="00ED2517"/>
  </w:style>
  <w:style w:type="paragraph" w:customStyle="1" w:styleId="2EF1FE613105473C87DF1A10F35BDFF9">
    <w:name w:val="2EF1FE613105473C87DF1A10F35BDFF9"/>
    <w:rsid w:val="00ED2517"/>
  </w:style>
  <w:style w:type="paragraph" w:customStyle="1" w:styleId="5DF81AFA131840ABA0147BE9C65FA523">
    <w:name w:val="5DF81AFA131840ABA0147BE9C65FA523"/>
    <w:rsid w:val="00ED2517"/>
  </w:style>
  <w:style w:type="paragraph" w:customStyle="1" w:styleId="5979E4CD095B47DA9CB02A75B70FC32C">
    <w:name w:val="5979E4CD095B47DA9CB02A75B70FC32C"/>
    <w:rsid w:val="00ED2517"/>
  </w:style>
  <w:style w:type="paragraph" w:customStyle="1" w:styleId="CF5A97FAD08146A0B09A01EF8092CA2B">
    <w:name w:val="CF5A97FAD08146A0B09A01EF8092CA2B"/>
    <w:rsid w:val="00ED2517"/>
  </w:style>
  <w:style w:type="paragraph" w:customStyle="1" w:styleId="24B4F289FC2A42B498B66C1C2EBC2402">
    <w:name w:val="24B4F289FC2A42B498B66C1C2EBC2402"/>
    <w:rsid w:val="00ED2517"/>
  </w:style>
  <w:style w:type="paragraph" w:customStyle="1" w:styleId="D27694DAD1094DB9B13AF746DCBA1CC5">
    <w:name w:val="D27694DAD1094DB9B13AF746DCBA1CC5"/>
    <w:rsid w:val="00ED2517"/>
  </w:style>
  <w:style w:type="paragraph" w:customStyle="1" w:styleId="E3A685BC799A4980A0CAB6BD37D6A8B1">
    <w:name w:val="E3A685BC799A4980A0CAB6BD37D6A8B1"/>
    <w:rsid w:val="00ED2517"/>
  </w:style>
  <w:style w:type="paragraph" w:customStyle="1" w:styleId="FD11FD0BC4484AA0AF73B3E9009C996D">
    <w:name w:val="FD11FD0BC4484AA0AF73B3E9009C996D"/>
    <w:rsid w:val="00ED2517"/>
  </w:style>
  <w:style w:type="paragraph" w:customStyle="1" w:styleId="59507BFE1C8649E2AE96FFD9560F8FF1">
    <w:name w:val="59507BFE1C8649E2AE96FFD9560F8FF1"/>
    <w:rsid w:val="00ED2517"/>
  </w:style>
  <w:style w:type="paragraph" w:customStyle="1" w:styleId="FB86074E6E0B4F9CB1B33FCC306AB56C">
    <w:name w:val="FB86074E6E0B4F9CB1B33FCC306AB56C"/>
    <w:rsid w:val="00ED2517"/>
  </w:style>
  <w:style w:type="paragraph" w:customStyle="1" w:styleId="694195118ACE44898B4EF12E692197CE">
    <w:name w:val="694195118ACE44898B4EF12E692197CE"/>
    <w:rsid w:val="00ED2517"/>
  </w:style>
  <w:style w:type="paragraph" w:customStyle="1" w:styleId="A9A1DB336D0642A386C17B348B322D18">
    <w:name w:val="A9A1DB336D0642A386C17B348B322D18"/>
    <w:rsid w:val="00ED2517"/>
  </w:style>
  <w:style w:type="paragraph" w:customStyle="1" w:styleId="C31F68FCB32840A88B361701AEA891CA">
    <w:name w:val="C31F68FCB32840A88B361701AEA891CA"/>
    <w:rsid w:val="00ED2517"/>
  </w:style>
  <w:style w:type="paragraph" w:customStyle="1" w:styleId="BDE02918B8CE4C4DBD06EDD3677B7CEF">
    <w:name w:val="BDE02918B8CE4C4DBD06EDD3677B7CEF"/>
    <w:rsid w:val="00ED2517"/>
  </w:style>
  <w:style w:type="paragraph" w:customStyle="1" w:styleId="5F85527B567044B6A90CAC29D2EFA82F">
    <w:name w:val="5F85527B567044B6A90CAC29D2EFA82F"/>
    <w:rsid w:val="00ED2517"/>
  </w:style>
  <w:style w:type="paragraph" w:customStyle="1" w:styleId="3FB5E713190144DE8CB357860B565280">
    <w:name w:val="3FB5E713190144DE8CB357860B565280"/>
    <w:rsid w:val="00ED2517"/>
  </w:style>
  <w:style w:type="paragraph" w:customStyle="1" w:styleId="1D3DA81DAB544142B84407E4FA245A5E">
    <w:name w:val="1D3DA81DAB544142B84407E4FA245A5E"/>
    <w:rsid w:val="00ED2517"/>
  </w:style>
  <w:style w:type="paragraph" w:customStyle="1" w:styleId="11F12A7B926F44D7BE9D37B4B869C670">
    <w:name w:val="11F12A7B926F44D7BE9D37B4B869C670"/>
    <w:rsid w:val="00ED2517"/>
  </w:style>
  <w:style w:type="paragraph" w:customStyle="1" w:styleId="2B70FB6BCBC541EF8B0090C6B860EDCD">
    <w:name w:val="2B70FB6BCBC541EF8B0090C6B860EDCD"/>
    <w:rsid w:val="00ED2517"/>
  </w:style>
  <w:style w:type="paragraph" w:customStyle="1" w:styleId="DB257C43056D4489A8EB77D0FA4C2014">
    <w:name w:val="DB257C43056D4489A8EB77D0FA4C2014"/>
    <w:rsid w:val="00ED2517"/>
  </w:style>
  <w:style w:type="paragraph" w:customStyle="1" w:styleId="9642E5E4E30A4AE5AAEA38DE5BB98C37">
    <w:name w:val="9642E5E4E30A4AE5AAEA38DE5BB98C37"/>
    <w:rsid w:val="00ED2517"/>
  </w:style>
  <w:style w:type="paragraph" w:customStyle="1" w:styleId="9B6C6FB28B494C62BA7B913910C70607">
    <w:name w:val="9B6C6FB28B494C62BA7B913910C70607"/>
    <w:rsid w:val="00ED2517"/>
  </w:style>
  <w:style w:type="paragraph" w:customStyle="1" w:styleId="82E1357CBB704C6AA53ADBA6C4A59981">
    <w:name w:val="82E1357CBB704C6AA53ADBA6C4A59981"/>
    <w:rsid w:val="00ED2517"/>
  </w:style>
  <w:style w:type="paragraph" w:customStyle="1" w:styleId="30A375713CAC46068CFD0F0BB6C8C16F">
    <w:name w:val="30A375713CAC46068CFD0F0BB6C8C16F"/>
    <w:rsid w:val="00ED2517"/>
  </w:style>
  <w:style w:type="paragraph" w:customStyle="1" w:styleId="A10BBA8EBB9B4930A7C3A2D53FC4A804">
    <w:name w:val="A10BBA8EBB9B4930A7C3A2D53FC4A804"/>
    <w:rsid w:val="00ED2517"/>
  </w:style>
  <w:style w:type="paragraph" w:customStyle="1" w:styleId="110869C5ADB6491F801C98933979E259">
    <w:name w:val="110869C5ADB6491F801C98933979E259"/>
    <w:rsid w:val="00ED2517"/>
  </w:style>
  <w:style w:type="paragraph" w:customStyle="1" w:styleId="688845B80AA541D7B432911865BFCB15">
    <w:name w:val="688845B80AA541D7B432911865BFCB15"/>
    <w:rsid w:val="00ED2517"/>
  </w:style>
  <w:style w:type="paragraph" w:customStyle="1" w:styleId="30640C49E4824356B4EAAB97B663A70E">
    <w:name w:val="30640C49E4824356B4EAAB97B663A70E"/>
    <w:rsid w:val="00ED2517"/>
  </w:style>
  <w:style w:type="paragraph" w:customStyle="1" w:styleId="2328D090849942B69C2589192854E21C">
    <w:name w:val="2328D090849942B69C2589192854E21C"/>
    <w:rsid w:val="00ED2517"/>
  </w:style>
  <w:style w:type="paragraph" w:customStyle="1" w:styleId="86919509230B4F3DB2E513D486483B75">
    <w:name w:val="86919509230B4F3DB2E513D486483B75"/>
    <w:rsid w:val="00ED2517"/>
  </w:style>
  <w:style w:type="paragraph" w:customStyle="1" w:styleId="38B5D89C761242139326182DA39AAE9B">
    <w:name w:val="38B5D89C761242139326182DA39AAE9B"/>
    <w:rsid w:val="00ED2517"/>
  </w:style>
  <w:style w:type="paragraph" w:customStyle="1" w:styleId="13C2C232ADC5494FBDE61058D0393BA9">
    <w:name w:val="13C2C232ADC5494FBDE61058D0393BA9"/>
    <w:rsid w:val="00ED2517"/>
  </w:style>
  <w:style w:type="paragraph" w:customStyle="1" w:styleId="91D6FB0CA1C440459836904DDFD318B3">
    <w:name w:val="91D6FB0CA1C440459836904DDFD318B3"/>
    <w:rsid w:val="00ED2517"/>
  </w:style>
  <w:style w:type="paragraph" w:customStyle="1" w:styleId="9F52534E0C5C47FA86000BBF97F96BCA">
    <w:name w:val="9F52534E0C5C47FA86000BBF97F96BCA"/>
    <w:rsid w:val="00ED2517"/>
  </w:style>
  <w:style w:type="paragraph" w:customStyle="1" w:styleId="278973B63FA74C32824242637D55AD66">
    <w:name w:val="278973B63FA74C32824242637D55AD66"/>
    <w:rsid w:val="00ED2517"/>
  </w:style>
  <w:style w:type="paragraph" w:customStyle="1" w:styleId="53BEA43C026945D49F1BFDCB3227EC56">
    <w:name w:val="53BEA43C026945D49F1BFDCB3227EC56"/>
    <w:rsid w:val="00ED2517"/>
  </w:style>
  <w:style w:type="paragraph" w:customStyle="1" w:styleId="A8B99CCAAFFC4CD5B28012A8619B1CE8">
    <w:name w:val="A8B99CCAAFFC4CD5B28012A8619B1CE8"/>
    <w:rsid w:val="00ED2517"/>
  </w:style>
  <w:style w:type="paragraph" w:customStyle="1" w:styleId="7E90866080E74E0EA44EA29AF35AC465">
    <w:name w:val="7E90866080E74E0EA44EA29AF35AC465"/>
    <w:rsid w:val="00ED2517"/>
  </w:style>
  <w:style w:type="paragraph" w:customStyle="1" w:styleId="841BD4ED4E2A4D9B948430F4D9F0651E">
    <w:name w:val="841BD4ED4E2A4D9B948430F4D9F0651E"/>
    <w:rsid w:val="00ED2517"/>
  </w:style>
  <w:style w:type="paragraph" w:customStyle="1" w:styleId="51FDC8A0CA2946F382F7B7C45596D8B4">
    <w:name w:val="51FDC8A0CA2946F382F7B7C45596D8B4"/>
    <w:rsid w:val="00ED2517"/>
  </w:style>
  <w:style w:type="paragraph" w:customStyle="1" w:styleId="000FE683E5EE496A9454A9FB4792DB85">
    <w:name w:val="000FE683E5EE496A9454A9FB4792DB85"/>
    <w:rsid w:val="00ED2517"/>
  </w:style>
  <w:style w:type="paragraph" w:customStyle="1" w:styleId="FD8164B10C14404786453397A0BA1B93">
    <w:name w:val="FD8164B10C14404786453397A0BA1B93"/>
    <w:rsid w:val="00ED2517"/>
  </w:style>
  <w:style w:type="paragraph" w:customStyle="1" w:styleId="88FBD4B2930940A6B15D2AB7B06AA242">
    <w:name w:val="88FBD4B2930940A6B15D2AB7B06AA242"/>
    <w:rsid w:val="00ED2517"/>
  </w:style>
  <w:style w:type="paragraph" w:customStyle="1" w:styleId="9A9DEC6BC626441B9BDED6E72499A8C2">
    <w:name w:val="9A9DEC6BC626441B9BDED6E72499A8C2"/>
    <w:rsid w:val="00ED2517"/>
  </w:style>
  <w:style w:type="paragraph" w:customStyle="1" w:styleId="BC13E4453A0741D8BA27A6AE88F18F33">
    <w:name w:val="BC13E4453A0741D8BA27A6AE88F18F33"/>
    <w:rsid w:val="00ED2517"/>
  </w:style>
  <w:style w:type="paragraph" w:customStyle="1" w:styleId="2566A65B6B2C4BAF8C5D6524B2B40A94">
    <w:name w:val="2566A65B6B2C4BAF8C5D6524B2B40A94"/>
    <w:rsid w:val="00ED2517"/>
  </w:style>
  <w:style w:type="paragraph" w:customStyle="1" w:styleId="E6DAEA3C81F444608B194AAB43064676">
    <w:name w:val="E6DAEA3C81F444608B194AAB43064676"/>
    <w:rsid w:val="00ED2517"/>
  </w:style>
  <w:style w:type="paragraph" w:customStyle="1" w:styleId="3CFC197066F44BB19C2443ADF0E73465">
    <w:name w:val="3CFC197066F44BB19C2443ADF0E73465"/>
    <w:rsid w:val="00ED2517"/>
  </w:style>
  <w:style w:type="paragraph" w:customStyle="1" w:styleId="A30580BC74C2416ABE74DA0082CBCDF5">
    <w:name w:val="A30580BC74C2416ABE74DA0082CBCDF5"/>
    <w:rsid w:val="00ED2517"/>
  </w:style>
  <w:style w:type="paragraph" w:customStyle="1" w:styleId="61292E0E661848FCBF940D6FDE0CDDE2">
    <w:name w:val="61292E0E661848FCBF940D6FDE0CDDE2"/>
    <w:rsid w:val="00ED2517"/>
  </w:style>
  <w:style w:type="paragraph" w:customStyle="1" w:styleId="4A92B5AE0B144BC7A60E761C2E8C9F3D">
    <w:name w:val="4A92B5AE0B144BC7A60E761C2E8C9F3D"/>
    <w:rsid w:val="00ED2517"/>
  </w:style>
  <w:style w:type="paragraph" w:customStyle="1" w:styleId="3B2CE408606C4568BE7F5BC12C8378FB">
    <w:name w:val="3B2CE408606C4568BE7F5BC12C8378FB"/>
    <w:rsid w:val="00ED2517"/>
  </w:style>
  <w:style w:type="paragraph" w:customStyle="1" w:styleId="1CD9B4A59FAF4935B90FF6E618BCAA9C">
    <w:name w:val="1CD9B4A59FAF4935B90FF6E618BCAA9C"/>
    <w:rsid w:val="00ED2517"/>
  </w:style>
  <w:style w:type="paragraph" w:customStyle="1" w:styleId="AC91A7F290E940A5B8D4AAABB9A52E2A">
    <w:name w:val="AC91A7F290E940A5B8D4AAABB9A52E2A"/>
    <w:rsid w:val="00ED2517"/>
  </w:style>
  <w:style w:type="paragraph" w:customStyle="1" w:styleId="3641FF95AE3F4C5A838BBC0BC9F91FC8">
    <w:name w:val="3641FF95AE3F4C5A838BBC0BC9F91FC8"/>
    <w:rsid w:val="00ED2517"/>
  </w:style>
  <w:style w:type="paragraph" w:customStyle="1" w:styleId="AC5914D4C4B749608A275B15EE366998">
    <w:name w:val="AC5914D4C4B749608A275B15EE366998"/>
    <w:rsid w:val="00ED2517"/>
  </w:style>
  <w:style w:type="paragraph" w:customStyle="1" w:styleId="B53FA9D95F97479191CD32F7A4E1685A">
    <w:name w:val="B53FA9D95F97479191CD32F7A4E1685A"/>
    <w:rsid w:val="00ED2517"/>
  </w:style>
  <w:style w:type="paragraph" w:customStyle="1" w:styleId="6A194DA5D9F94421AF1F0E3B85E4D760">
    <w:name w:val="6A194DA5D9F94421AF1F0E3B85E4D760"/>
    <w:rsid w:val="00ED2517"/>
  </w:style>
  <w:style w:type="paragraph" w:customStyle="1" w:styleId="CE82D744D79345F9AE385ED7E48B7332">
    <w:name w:val="CE82D744D79345F9AE385ED7E48B7332"/>
    <w:rsid w:val="00ED2517"/>
  </w:style>
  <w:style w:type="paragraph" w:customStyle="1" w:styleId="E1A350BF0ABF4F81A295BC793ED9F865">
    <w:name w:val="E1A350BF0ABF4F81A295BC793ED9F865"/>
    <w:rsid w:val="00ED2517"/>
  </w:style>
  <w:style w:type="paragraph" w:customStyle="1" w:styleId="BCFB45CEA4AA4A578896405A0CCD1B2E">
    <w:name w:val="BCFB45CEA4AA4A578896405A0CCD1B2E"/>
    <w:rsid w:val="00ED2517"/>
  </w:style>
  <w:style w:type="paragraph" w:customStyle="1" w:styleId="3634C6FD9E2044AB857EC689125856C2">
    <w:name w:val="3634C6FD9E2044AB857EC689125856C2"/>
    <w:rsid w:val="00ED2517"/>
  </w:style>
  <w:style w:type="paragraph" w:customStyle="1" w:styleId="D2E2BC09E93A4ABEAAA5ACE518BFF047">
    <w:name w:val="D2E2BC09E93A4ABEAAA5ACE518BFF047"/>
    <w:rsid w:val="00ED2517"/>
  </w:style>
  <w:style w:type="paragraph" w:customStyle="1" w:styleId="5AB4E9C44DA64E2682ED4AB3F76A82A4">
    <w:name w:val="5AB4E9C44DA64E2682ED4AB3F76A82A4"/>
    <w:rsid w:val="00ED2517"/>
  </w:style>
  <w:style w:type="paragraph" w:customStyle="1" w:styleId="03E07E85209941DB8339289CCBCD8DAC">
    <w:name w:val="03E07E85209941DB8339289CCBCD8DAC"/>
    <w:rsid w:val="00ED2517"/>
  </w:style>
  <w:style w:type="paragraph" w:customStyle="1" w:styleId="E7E9149FE1A54013B40645C8F6FEA001">
    <w:name w:val="E7E9149FE1A54013B40645C8F6FEA001"/>
    <w:rsid w:val="00ED2517"/>
  </w:style>
  <w:style w:type="paragraph" w:customStyle="1" w:styleId="E81B9F8278D8436DBD70D5D2FE26269D">
    <w:name w:val="E81B9F8278D8436DBD70D5D2FE26269D"/>
    <w:rsid w:val="00ED2517"/>
  </w:style>
  <w:style w:type="paragraph" w:customStyle="1" w:styleId="0896BAFA38D6476789C5384D86E45C02">
    <w:name w:val="0896BAFA38D6476789C5384D86E45C02"/>
    <w:rsid w:val="00ED2517"/>
  </w:style>
  <w:style w:type="paragraph" w:customStyle="1" w:styleId="983957D4CE6C4442BDF1FFD68EE2FB22">
    <w:name w:val="983957D4CE6C4442BDF1FFD68EE2FB22"/>
    <w:rsid w:val="00ED2517"/>
  </w:style>
  <w:style w:type="paragraph" w:customStyle="1" w:styleId="EE143E58B7044058ADE70419FD696901">
    <w:name w:val="EE143E58B7044058ADE70419FD696901"/>
    <w:rsid w:val="00ED2517"/>
  </w:style>
  <w:style w:type="paragraph" w:customStyle="1" w:styleId="32687BBFB09C42ABA9503DE0256E0511">
    <w:name w:val="32687BBFB09C42ABA9503DE0256E0511"/>
    <w:rsid w:val="00ED2517"/>
  </w:style>
  <w:style w:type="paragraph" w:customStyle="1" w:styleId="85E5C6A46B35467A8AA57CEFD1F987AF">
    <w:name w:val="85E5C6A46B35467A8AA57CEFD1F987AF"/>
    <w:rsid w:val="00ED2517"/>
  </w:style>
  <w:style w:type="paragraph" w:customStyle="1" w:styleId="684E0C5687EB4447BB6A78EB59EC5278">
    <w:name w:val="684E0C5687EB4447BB6A78EB59EC5278"/>
    <w:rsid w:val="00ED2517"/>
  </w:style>
  <w:style w:type="paragraph" w:customStyle="1" w:styleId="15CDAB21F95D44CEB16F4AB7950FA2A6">
    <w:name w:val="15CDAB21F95D44CEB16F4AB7950FA2A6"/>
    <w:rsid w:val="00ED2517"/>
  </w:style>
  <w:style w:type="paragraph" w:customStyle="1" w:styleId="DCB8B715D8884B4AB16000375A3C8742">
    <w:name w:val="DCB8B715D8884B4AB16000375A3C8742"/>
    <w:rsid w:val="00ED2517"/>
  </w:style>
  <w:style w:type="paragraph" w:customStyle="1" w:styleId="F77E750630274D81BBAC4D21C03A3ADC">
    <w:name w:val="F77E750630274D81BBAC4D21C03A3ADC"/>
    <w:rsid w:val="00ED2517"/>
  </w:style>
  <w:style w:type="paragraph" w:customStyle="1" w:styleId="CB60D26605244BD8A37D43BD8D3DB42B">
    <w:name w:val="CB60D26605244BD8A37D43BD8D3DB42B"/>
    <w:rsid w:val="00ED2517"/>
  </w:style>
  <w:style w:type="paragraph" w:customStyle="1" w:styleId="97A6C5B11FE945ECB3BBA2A297D3A63A">
    <w:name w:val="97A6C5B11FE945ECB3BBA2A297D3A63A"/>
    <w:rsid w:val="00ED2517"/>
  </w:style>
  <w:style w:type="paragraph" w:customStyle="1" w:styleId="852E39E9A24543AC9F7B8FC06B2DF650">
    <w:name w:val="852E39E9A24543AC9F7B8FC06B2DF650"/>
    <w:rsid w:val="00ED2517"/>
  </w:style>
  <w:style w:type="paragraph" w:customStyle="1" w:styleId="25B70DDEB75442199277D2E92F461CA5">
    <w:name w:val="25B70DDEB75442199277D2E92F461CA5"/>
    <w:rsid w:val="00ED2517"/>
  </w:style>
  <w:style w:type="paragraph" w:customStyle="1" w:styleId="CFFDA2195F2E4EBEB3C3BFE2DFBE7152">
    <w:name w:val="CFFDA2195F2E4EBEB3C3BFE2DFBE7152"/>
    <w:rsid w:val="00ED2517"/>
  </w:style>
  <w:style w:type="paragraph" w:customStyle="1" w:styleId="E70231866C984657A0B9922C1D374C02">
    <w:name w:val="E70231866C984657A0B9922C1D374C02"/>
    <w:rsid w:val="00ED2517"/>
  </w:style>
  <w:style w:type="paragraph" w:customStyle="1" w:styleId="5CC11ED79D304CF9B066E6CCC9DAFE03">
    <w:name w:val="5CC11ED79D304CF9B066E6CCC9DAFE03"/>
    <w:rsid w:val="00ED2517"/>
  </w:style>
  <w:style w:type="paragraph" w:customStyle="1" w:styleId="539617BC33D54402AB06AA031E48F73C">
    <w:name w:val="539617BC33D54402AB06AA031E48F73C"/>
    <w:rsid w:val="00ED2517"/>
  </w:style>
  <w:style w:type="paragraph" w:customStyle="1" w:styleId="432FF36C65B74EB9B3EB9F3F3718A435">
    <w:name w:val="432FF36C65B74EB9B3EB9F3F3718A435"/>
    <w:rsid w:val="00ED2517"/>
  </w:style>
  <w:style w:type="paragraph" w:customStyle="1" w:styleId="22495B793F144FA08CED0C9554F14E73">
    <w:name w:val="22495B793F144FA08CED0C9554F14E73"/>
    <w:rsid w:val="00ED2517"/>
  </w:style>
  <w:style w:type="paragraph" w:customStyle="1" w:styleId="608BED6C6112464EABCB5B2657066FDC">
    <w:name w:val="608BED6C6112464EABCB5B2657066FDC"/>
    <w:rsid w:val="00ED2517"/>
  </w:style>
  <w:style w:type="paragraph" w:customStyle="1" w:styleId="0A47B1FED03C400780596E20B202929C">
    <w:name w:val="0A47B1FED03C400780596E20B202929C"/>
    <w:rsid w:val="00ED2517"/>
  </w:style>
  <w:style w:type="paragraph" w:customStyle="1" w:styleId="9D5BC2B269694EE8AACEE627D010FC00">
    <w:name w:val="9D5BC2B269694EE8AACEE627D010FC00"/>
    <w:rsid w:val="00ED2517"/>
  </w:style>
  <w:style w:type="paragraph" w:customStyle="1" w:styleId="46A03F5B52CD413680A6E97D3F504798">
    <w:name w:val="46A03F5B52CD413680A6E97D3F504798"/>
    <w:rsid w:val="00ED2517"/>
  </w:style>
  <w:style w:type="paragraph" w:customStyle="1" w:styleId="70D8679E7B8C4B1997C708EBDF7C4376">
    <w:name w:val="70D8679E7B8C4B1997C708EBDF7C4376"/>
    <w:rsid w:val="00ED2517"/>
  </w:style>
  <w:style w:type="paragraph" w:customStyle="1" w:styleId="9F638E48E8E14FC1B33D91516E1FD6A9">
    <w:name w:val="9F638E48E8E14FC1B33D91516E1FD6A9"/>
    <w:rsid w:val="00ED2517"/>
  </w:style>
  <w:style w:type="paragraph" w:customStyle="1" w:styleId="236644C2476E433A9E8C7DA66568827F">
    <w:name w:val="236644C2476E433A9E8C7DA66568827F"/>
    <w:rsid w:val="00ED2517"/>
  </w:style>
  <w:style w:type="paragraph" w:customStyle="1" w:styleId="9BDF8E3016B7479FAC286A5A46119D6E">
    <w:name w:val="9BDF8E3016B7479FAC286A5A46119D6E"/>
    <w:rsid w:val="00ED2517"/>
  </w:style>
  <w:style w:type="paragraph" w:customStyle="1" w:styleId="DC0E8F7B5DA34EA4BD9684853CA1089B">
    <w:name w:val="DC0E8F7B5DA34EA4BD9684853CA1089B"/>
    <w:rsid w:val="00ED2517"/>
  </w:style>
  <w:style w:type="paragraph" w:customStyle="1" w:styleId="5EB4EF663B3D49E5A595DF65054E434C">
    <w:name w:val="5EB4EF663B3D49E5A595DF65054E434C"/>
    <w:rsid w:val="00ED2517"/>
  </w:style>
  <w:style w:type="paragraph" w:customStyle="1" w:styleId="470C24E4950049A3B8BEF96CEF296873">
    <w:name w:val="470C24E4950049A3B8BEF96CEF296873"/>
    <w:rsid w:val="00ED2517"/>
  </w:style>
  <w:style w:type="paragraph" w:customStyle="1" w:styleId="3BFC211428A948E3982FEEF699F974C2">
    <w:name w:val="3BFC211428A948E3982FEEF699F974C2"/>
    <w:rsid w:val="00ED2517"/>
  </w:style>
  <w:style w:type="paragraph" w:customStyle="1" w:styleId="A3425093F3D84E4895075CE7650DC09E">
    <w:name w:val="A3425093F3D84E4895075CE7650DC09E"/>
    <w:rsid w:val="00ED2517"/>
  </w:style>
  <w:style w:type="paragraph" w:customStyle="1" w:styleId="2E8C9D61539849DFB4A250542F3D29E7">
    <w:name w:val="2E8C9D61539849DFB4A250542F3D29E7"/>
    <w:rsid w:val="00ED2517"/>
  </w:style>
  <w:style w:type="paragraph" w:customStyle="1" w:styleId="90BEAA0C71C940B083D18E8BB7084835">
    <w:name w:val="90BEAA0C71C940B083D18E8BB7084835"/>
    <w:rsid w:val="00ED2517"/>
  </w:style>
  <w:style w:type="paragraph" w:customStyle="1" w:styleId="C5A38E885E5540E490DC1C73A0D61969">
    <w:name w:val="C5A38E885E5540E490DC1C73A0D61969"/>
    <w:rsid w:val="00ED2517"/>
  </w:style>
  <w:style w:type="paragraph" w:customStyle="1" w:styleId="A712EF50EE874A78BE73596C80704B38">
    <w:name w:val="A712EF50EE874A78BE73596C80704B38"/>
    <w:rsid w:val="00ED2517"/>
  </w:style>
  <w:style w:type="paragraph" w:customStyle="1" w:styleId="EE644E42A8034841814478685EE5CBBE">
    <w:name w:val="EE644E42A8034841814478685EE5CBBE"/>
    <w:rsid w:val="00ED2517"/>
  </w:style>
  <w:style w:type="paragraph" w:customStyle="1" w:styleId="D8B4C859C78C4C33B721D041DBC2E8BC">
    <w:name w:val="D8B4C859C78C4C33B721D041DBC2E8BC"/>
    <w:rsid w:val="00ED2517"/>
  </w:style>
  <w:style w:type="paragraph" w:customStyle="1" w:styleId="6EE5E76E4C814419BFBD7530C355B11F">
    <w:name w:val="6EE5E76E4C814419BFBD7530C355B11F"/>
    <w:rsid w:val="00ED2517"/>
  </w:style>
  <w:style w:type="paragraph" w:customStyle="1" w:styleId="56856A2CFF954D5B85D94032A59EF218">
    <w:name w:val="56856A2CFF954D5B85D94032A59EF218"/>
    <w:rsid w:val="00ED2517"/>
  </w:style>
  <w:style w:type="paragraph" w:customStyle="1" w:styleId="01D9DB1A742C493092696DD0E7CDB69D">
    <w:name w:val="01D9DB1A742C493092696DD0E7CDB69D"/>
    <w:rsid w:val="00ED2517"/>
  </w:style>
  <w:style w:type="paragraph" w:customStyle="1" w:styleId="8C5EDB90246645ACAAE8B00E99122EF9">
    <w:name w:val="8C5EDB90246645ACAAE8B00E99122EF9"/>
    <w:rsid w:val="00ED2517"/>
  </w:style>
  <w:style w:type="paragraph" w:customStyle="1" w:styleId="6713AECA3F1A480391865EC519D81909">
    <w:name w:val="6713AECA3F1A480391865EC519D81909"/>
    <w:rsid w:val="00ED2517"/>
  </w:style>
  <w:style w:type="paragraph" w:customStyle="1" w:styleId="2EBBBE216BB34C82A019271B1E2AEB1E">
    <w:name w:val="2EBBBE216BB34C82A019271B1E2AEB1E"/>
    <w:rsid w:val="00ED2517"/>
  </w:style>
  <w:style w:type="paragraph" w:customStyle="1" w:styleId="B3DE88CB0DDD41A388AAFA9B9BB331FC">
    <w:name w:val="B3DE88CB0DDD41A388AAFA9B9BB331FC"/>
    <w:rsid w:val="00ED2517"/>
  </w:style>
  <w:style w:type="paragraph" w:customStyle="1" w:styleId="8654931AC7764A29967030630C0D1AD0">
    <w:name w:val="8654931AC7764A29967030630C0D1AD0"/>
    <w:rsid w:val="00ED2517"/>
  </w:style>
  <w:style w:type="paragraph" w:customStyle="1" w:styleId="67CCB2546E36470F8E86F06EF8FAD2A8">
    <w:name w:val="67CCB2546E36470F8E86F06EF8FAD2A8"/>
    <w:rsid w:val="00ED2517"/>
  </w:style>
  <w:style w:type="paragraph" w:customStyle="1" w:styleId="32FC557DAF8B4BA098E94A891DA018A0">
    <w:name w:val="32FC557DAF8B4BA098E94A891DA018A0"/>
    <w:rsid w:val="00ED2517"/>
  </w:style>
  <w:style w:type="paragraph" w:customStyle="1" w:styleId="0C9874A0EC714D62B3E21918CA8940D8">
    <w:name w:val="0C9874A0EC714D62B3E21918CA8940D8"/>
    <w:rsid w:val="00ED2517"/>
  </w:style>
  <w:style w:type="paragraph" w:customStyle="1" w:styleId="C1C1E552FD804321806EF195ADE3A66B">
    <w:name w:val="C1C1E552FD804321806EF195ADE3A66B"/>
    <w:rsid w:val="00ED2517"/>
  </w:style>
  <w:style w:type="paragraph" w:customStyle="1" w:styleId="0DB5D2013EBB4AFA9238316921F4C1A0">
    <w:name w:val="0DB5D2013EBB4AFA9238316921F4C1A0"/>
    <w:rsid w:val="00ED2517"/>
  </w:style>
  <w:style w:type="paragraph" w:customStyle="1" w:styleId="F8310B314D26434DB1D9D8904DFD9A12">
    <w:name w:val="F8310B314D26434DB1D9D8904DFD9A12"/>
    <w:rsid w:val="00ED2517"/>
  </w:style>
  <w:style w:type="paragraph" w:customStyle="1" w:styleId="0D266C543FB7471B8D3B01F0878ACAC5">
    <w:name w:val="0D266C543FB7471B8D3B01F0878ACAC5"/>
    <w:rsid w:val="00ED2517"/>
  </w:style>
  <w:style w:type="paragraph" w:customStyle="1" w:styleId="1F79DBEB10304C5EB4CEC0AEE0866AF5">
    <w:name w:val="1F79DBEB10304C5EB4CEC0AEE0866AF5"/>
    <w:rsid w:val="00ED2517"/>
  </w:style>
  <w:style w:type="paragraph" w:customStyle="1" w:styleId="D6C9BA0FDE694A4EBEDF00B43D95115C">
    <w:name w:val="D6C9BA0FDE694A4EBEDF00B43D95115C"/>
    <w:rsid w:val="00ED2517"/>
  </w:style>
  <w:style w:type="paragraph" w:customStyle="1" w:styleId="E3BBB6B059714B82A9186D999B17A4D7">
    <w:name w:val="E3BBB6B059714B82A9186D999B17A4D7"/>
    <w:rsid w:val="00ED2517"/>
  </w:style>
  <w:style w:type="paragraph" w:customStyle="1" w:styleId="A3D8BC2EE480439CA2F6085B72DABFC0">
    <w:name w:val="A3D8BC2EE480439CA2F6085B72DABFC0"/>
    <w:rsid w:val="00ED2517"/>
  </w:style>
  <w:style w:type="paragraph" w:customStyle="1" w:styleId="D120C07FEDC24B7691ACCEA75209FCF7">
    <w:name w:val="D120C07FEDC24B7691ACCEA75209FCF7"/>
    <w:rsid w:val="00ED2517"/>
  </w:style>
  <w:style w:type="paragraph" w:customStyle="1" w:styleId="EC7BB8A6E53C4C12949247BA9EE0C84C">
    <w:name w:val="EC7BB8A6E53C4C12949247BA9EE0C84C"/>
    <w:rsid w:val="00ED2517"/>
  </w:style>
  <w:style w:type="paragraph" w:customStyle="1" w:styleId="86A439D1B74440CEB949A3FA0F9864DF">
    <w:name w:val="86A439D1B74440CEB949A3FA0F9864DF"/>
    <w:rsid w:val="00ED2517"/>
  </w:style>
  <w:style w:type="paragraph" w:customStyle="1" w:styleId="1A7C258D8F224BFCB8E4F6B1139DDD0A">
    <w:name w:val="1A7C258D8F224BFCB8E4F6B1139DDD0A"/>
    <w:rsid w:val="00ED2517"/>
  </w:style>
  <w:style w:type="paragraph" w:customStyle="1" w:styleId="AC98CB63545148E7BA4499FE25721F78">
    <w:name w:val="AC98CB63545148E7BA4499FE25721F78"/>
    <w:rsid w:val="00ED2517"/>
  </w:style>
  <w:style w:type="paragraph" w:customStyle="1" w:styleId="1675B8B41E1240B99B3FC80667ECA9E5">
    <w:name w:val="1675B8B41E1240B99B3FC80667ECA9E5"/>
    <w:rsid w:val="00ED2517"/>
  </w:style>
  <w:style w:type="paragraph" w:customStyle="1" w:styleId="5FB3C8C895DB4263A7B5A9482CEC0987">
    <w:name w:val="5FB3C8C895DB4263A7B5A9482CEC0987"/>
    <w:rsid w:val="00ED2517"/>
  </w:style>
  <w:style w:type="paragraph" w:customStyle="1" w:styleId="08CA3CE950E749E5A6A5DC669519F7F1">
    <w:name w:val="08CA3CE950E749E5A6A5DC669519F7F1"/>
    <w:rsid w:val="00ED2517"/>
  </w:style>
  <w:style w:type="paragraph" w:customStyle="1" w:styleId="5B726662D14B45C38BD0279797217813">
    <w:name w:val="5B726662D14B45C38BD0279797217813"/>
    <w:rsid w:val="00ED2517"/>
  </w:style>
  <w:style w:type="paragraph" w:customStyle="1" w:styleId="421648CCAED548D6B5E3789FA3990C1B">
    <w:name w:val="421648CCAED548D6B5E3789FA3990C1B"/>
    <w:rsid w:val="00ED2517"/>
  </w:style>
  <w:style w:type="paragraph" w:customStyle="1" w:styleId="A6CBD3D470F14A61823E9AEF3BF523F7">
    <w:name w:val="A6CBD3D470F14A61823E9AEF3BF523F7"/>
    <w:rsid w:val="00ED2517"/>
  </w:style>
  <w:style w:type="paragraph" w:customStyle="1" w:styleId="174A79BBD95C4C4396ED5390D3528DE1">
    <w:name w:val="174A79BBD95C4C4396ED5390D3528DE1"/>
    <w:rsid w:val="00ED2517"/>
  </w:style>
  <w:style w:type="paragraph" w:customStyle="1" w:styleId="A17E74BF43BC4D4A989D3D7B2257BAE6">
    <w:name w:val="A17E74BF43BC4D4A989D3D7B2257BAE6"/>
    <w:rsid w:val="00ED2517"/>
  </w:style>
  <w:style w:type="paragraph" w:customStyle="1" w:styleId="500E95CFF71541A9B0BDDCFFB90E27B3">
    <w:name w:val="500E95CFF71541A9B0BDDCFFB90E27B3"/>
    <w:rsid w:val="00ED25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wrap="square" rtlCol="0" anchor="ctr"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B6E0FC4-4BD2-41D1-97DA-8B99EAB6E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resume.dotx</Template>
  <TotalTime>0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2020-01-13T21:15:00Z</dcterms:created>
  <dcterms:modified xsi:type="dcterms:W3CDTF">2020-01-14T14:55:00Z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